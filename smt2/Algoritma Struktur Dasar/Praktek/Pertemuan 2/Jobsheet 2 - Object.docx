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11C5975D" w:rsidR="00BE0A6B" w:rsidRPr="00A417BC" w:rsidRDefault="00BE0A6B" w:rsidP="00A417BC">
      <w:pPr>
        <w:pStyle w:val="JudulBab"/>
        <w:ind w:firstLine="0"/>
        <w:outlineLvl w:val="0"/>
      </w:pPr>
      <w:bookmarkStart w:id="0" w:name="_Toc11246537"/>
      <w:bookmarkStart w:id="1" w:name="_Toc61449266"/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591C329A" w14:textId="4BBAF878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bookmarkStart w:id="2" w:name="_Toc11246538"/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Mengenal objek dan class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Mendeklarasikan class, atribut dan method</w:t>
      </w:r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(instansiasi)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Mengakses atribut dan method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konstruktor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>Deklarasi Class, Atribut dan Method</w:t>
      </w:r>
      <w:bookmarkStart w:id="4" w:name="_Toc11246545"/>
      <w:bookmarkEnd w:id="3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>ada Percobaan 1 ini dilakukan pembuatan class beserta atribut dan method yang dimilikinya. P</w:t>
      </w:r>
      <w:r w:rsidRPr="00A417BC">
        <w:t xml:space="preserve">erhatikan Class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>: String</w:t>
            </w:r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r w:rsidR="00CE0E4A" w:rsidRPr="00A417BC">
              <w:t>String</w:t>
            </w:r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</w:t>
            </w:r>
            <w:r w:rsidR="00CB69B6" w:rsidRPr="00A417BC">
              <w:t>Informasi</w:t>
            </w:r>
            <w:r w:rsidRPr="00A417BC">
              <w:t>(): void</w:t>
            </w:r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r w:rsidRPr="00A417BC">
              <w:t>jml</w:t>
            </w:r>
            <w:r w:rsidR="00CE0E4A" w:rsidRPr="00A417BC">
              <w:t>: int): void</w:t>
            </w:r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</w:t>
            </w:r>
            <w:r w:rsidR="00CE0E4A" w:rsidRPr="00A417BC">
              <w:t>(n: int): void</w:t>
            </w:r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</w:t>
            </w:r>
            <w:r w:rsidR="00D50464" w:rsidRPr="00A417BC">
              <w:t>(</w:t>
            </w:r>
            <w:r w:rsidR="00DA13BE" w:rsidRPr="00A417BC">
              <w:t>hrg: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class </w:t>
      </w:r>
      <w:r w:rsidR="00CB69B6" w:rsidRPr="00A417BC">
        <w:t>diagram tersebut</w:t>
      </w:r>
      <w:r w:rsidRPr="00A417BC">
        <w:t xml:space="preserve">, akan dibuat program </w:t>
      </w:r>
      <w:r w:rsidR="00CB69B6" w:rsidRPr="00A417BC">
        <w:t xml:space="preserve">mengguanakan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r w:rsidR="00CB69B6" w:rsidRPr="00A417BC">
        <w:t xml:space="preserve">class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79CD9C6A" w14:textId="575B24BC" w:rsidR="005520DC" w:rsidRDefault="00594E25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B2C" w14:textId="43D83F69" w:rsidR="00757DFB" w:rsidRPr="00A417BC" w:rsidRDefault="00757DFB" w:rsidP="00A417BC">
      <w:pPr>
        <w:pStyle w:val="ListParagraph"/>
        <w:ind w:left="360" w:firstLine="0"/>
      </w:pPr>
      <w:r w:rsidRPr="00757DFB">
        <w:drawing>
          <wp:inline distT="0" distB="0" distL="0" distR="0" wp14:anchorId="5A0566B3" wp14:editId="554A0CA6">
            <wp:extent cx="4683319" cy="5495410"/>
            <wp:effectExtent l="0" t="0" r="3175" b="0"/>
            <wp:docPr id="92375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466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07" cy="55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511F67CC" w:rsidR="007F5024" w:rsidRPr="00A417BC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r w:rsidRPr="00A417BC">
        <w:lastRenderedPageBreak/>
        <w:t>Compile dan run program.</w:t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compile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Default="00CB69B6" w:rsidP="00A417BC">
      <w:pPr>
        <w:ind w:right="206"/>
      </w:pPr>
      <w:r w:rsidRPr="00A417BC">
        <w:rPr>
          <w:noProof/>
        </w:rPr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FC1" w14:textId="1975B069" w:rsidR="00757DFB" w:rsidRPr="00A417BC" w:rsidRDefault="00757DFB" w:rsidP="00A417BC">
      <w:pPr>
        <w:ind w:right="206"/>
      </w:pPr>
      <w:r w:rsidRPr="00757DFB">
        <w:drawing>
          <wp:inline distT="0" distB="0" distL="0" distR="0" wp14:anchorId="52FD592D" wp14:editId="743DD363">
            <wp:extent cx="5399405" cy="1386466"/>
            <wp:effectExtent l="0" t="0" r="0" b="4445"/>
            <wp:docPr id="53322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8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030" cy="13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77777777" w:rsidR="007F5024" w:rsidRPr="00A417BC" w:rsidRDefault="007F5024" w:rsidP="00A417BC"/>
    <w:p w14:paraId="241EC38D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6CF2249B" w14:textId="584746E1" w:rsidR="00757DFB" w:rsidRDefault="007F5024" w:rsidP="00757DFB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class</w:t>
      </w:r>
      <w:r w:rsidR="005520DC" w:rsidRPr="00A417BC">
        <w:t xml:space="preserve"> atau object</w:t>
      </w:r>
      <w:r w:rsidRPr="00A417BC">
        <w:t>!</w:t>
      </w:r>
    </w:p>
    <w:p w14:paraId="0F1A8CB7" w14:textId="7F865CB8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>
        <w:rPr>
          <w:lang w:val="en-US"/>
        </w:rPr>
        <w:t>encapsulation, inheritance</w:t>
      </w:r>
    </w:p>
    <w:p w14:paraId="335E22BB" w14:textId="3F71124F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class</w:t>
      </w:r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class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730B7812" w14:textId="1A1DE440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judul;pengarang</w:t>
      </w:r>
      <w:proofErr w:type="gramEnd"/>
      <w:r>
        <w:rPr>
          <w:lang w:val="en-US"/>
        </w:rPr>
        <w:t>;jumlah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halaman;sisa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stok;harga</w:t>
      </w:r>
      <w:proofErr w:type="spellEnd"/>
    </w:p>
    <w:p w14:paraId="3D6734AE" w14:textId="6ABF868B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Ada berapa method yang dimiliki oleh class tersebut? Sebutkan</w:t>
      </w:r>
      <w:r w:rsidR="005520DC" w:rsidRPr="00A417BC">
        <w:t xml:space="preserve"> apa saja methodnya</w:t>
      </w:r>
      <w:r w:rsidRPr="00A417BC">
        <w:t>!</w:t>
      </w:r>
    </w:p>
    <w:p w14:paraId="7322F38C" w14:textId="5C9EA0EB" w:rsidR="00757DFB" w:rsidRPr="00757DFB" w:rsidRDefault="00757DFB" w:rsidP="00757DFB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1930FF">
        <w:rPr>
          <w:lang w:val="en-US"/>
        </w:rPr>
        <w:t>ada</w:t>
      </w:r>
      <w:proofErr w:type="spellEnd"/>
      <w:r w:rsidR="001930FF">
        <w:rPr>
          <w:lang w:val="en-US"/>
        </w:rPr>
        <w:t xml:space="preserve"> 4 method </w:t>
      </w:r>
      <w:proofErr w:type="spellStart"/>
      <w:r w:rsidR="001930FF">
        <w:rPr>
          <w:lang w:val="en-US"/>
        </w:rPr>
        <w:t>yaitu</w:t>
      </w:r>
      <w:proofErr w:type="spellEnd"/>
      <w:r w:rsidR="001930FF">
        <w:rPr>
          <w:lang w:val="en-US"/>
        </w:rPr>
        <w:t xml:space="preserve">, </w:t>
      </w:r>
      <w:proofErr w:type="spellStart"/>
      <w:proofErr w:type="gramStart"/>
      <w:r w:rsidR="001930FF">
        <w:rPr>
          <w:lang w:val="en-US"/>
        </w:rPr>
        <w:t>tampilInformasi;terjual</w:t>
      </w:r>
      <w:proofErr w:type="gramEnd"/>
      <w:r w:rsidR="001930FF">
        <w:rPr>
          <w:lang w:val="en-US"/>
        </w:rPr>
        <w:t>;restock;gantiHarga</w:t>
      </w:r>
      <w:proofErr w:type="spellEnd"/>
    </w:p>
    <w:p w14:paraId="3B5CBB65" w14:textId="164AB244" w:rsidR="007F5024" w:rsidRDefault="007F5024" w:rsidP="00A417BC">
      <w:pPr>
        <w:pStyle w:val="ListParagraph"/>
        <w:numPr>
          <w:ilvl w:val="0"/>
          <w:numId w:val="24"/>
        </w:numPr>
      </w:pPr>
      <w:r w:rsidRPr="00A417BC">
        <w:t>Perhatikan method</w:t>
      </w:r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r w:rsidRPr="00A417BC">
        <w:t xml:space="preserve">class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method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3433363E" w14:textId="2281982D" w:rsidR="00090E26" w:rsidRPr="00625C20" w:rsidRDefault="001930FF" w:rsidP="00625C20">
      <w:pPr>
        <w:pStyle w:val="ListParagraph"/>
        <w:ind w:left="36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Jawab: </w:t>
      </w:r>
      <w:r w:rsidR="00090E26">
        <w:rPr>
          <w:b/>
          <w:bCs/>
          <w:noProof/>
          <w:lang w:val="en-US"/>
        </w:rPr>
        <w:drawing>
          <wp:inline distT="0" distB="0" distL="0" distR="0" wp14:anchorId="298CE3BC" wp14:editId="0B923E7B">
            <wp:extent cx="4611757" cy="2563108"/>
            <wp:effectExtent l="0" t="0" r="0" b="8890"/>
            <wp:docPr id="21444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25107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26" cy="258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5DA22" w14:textId="3670B898" w:rsidR="00CB09B5" w:rsidRDefault="007F5024" w:rsidP="00A417BC">
      <w:pPr>
        <w:pStyle w:val="ListParagraph"/>
        <w:numPr>
          <w:ilvl w:val="0"/>
          <w:numId w:val="24"/>
        </w:numPr>
      </w:pPr>
      <w:r w:rsidRPr="00A417BC">
        <w:t>Menurut Anda, mengapa method</w:t>
      </w:r>
      <w:r w:rsidR="005520DC" w:rsidRPr="00A417BC">
        <w:t xml:space="preserve"> </w:t>
      </w:r>
      <w:r w:rsidR="005520DC" w:rsidRPr="00A417BC">
        <w:rPr>
          <w:b/>
          <w:bCs/>
        </w:rPr>
        <w:t>restock()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5196CFB0" w14:textId="4A396A0B" w:rsidR="00090E26" w:rsidRPr="00090E26" w:rsidRDefault="00090E26" w:rsidP="00090E26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hanya int saja dan </w:t>
      </w:r>
      <w:r w:rsidRPr="00090E26">
        <w:rPr>
          <w:lang w:val="en-US"/>
        </w:rPr>
        <w:t xml:space="preserve">membuat method </w:t>
      </w:r>
      <w:proofErr w:type="spellStart"/>
      <w:r w:rsidRPr="00090E26">
        <w:rPr>
          <w:lang w:val="en-US"/>
        </w:rPr>
        <w:t>mudah</w:t>
      </w:r>
      <w:proofErr w:type="spellEnd"/>
      <w:r w:rsidRPr="00090E26">
        <w:rPr>
          <w:lang w:val="en-US"/>
        </w:rPr>
        <w:t xml:space="preserve"> digunakan, </w:t>
      </w:r>
      <w:proofErr w:type="spellStart"/>
      <w:r w:rsidRPr="00090E26">
        <w:rPr>
          <w:lang w:val="en-US"/>
        </w:rPr>
        <w:t>fleksibel</w:t>
      </w:r>
      <w:proofErr w:type="spellEnd"/>
      <w:r w:rsidRPr="00090E26">
        <w:rPr>
          <w:lang w:val="en-US"/>
        </w:rPr>
        <w:t xml:space="preserve">, </w:t>
      </w:r>
      <w:proofErr w:type="spellStart"/>
      <w:r w:rsidRPr="00090E26">
        <w:rPr>
          <w:lang w:val="en-US"/>
        </w:rPr>
        <w:t>aman</w:t>
      </w:r>
      <w:proofErr w:type="spellEnd"/>
      <w:r w:rsidRPr="00090E26">
        <w:rPr>
          <w:lang w:val="en-US"/>
        </w:rPr>
        <w:t xml:space="preserve">, dan </w:t>
      </w:r>
      <w:proofErr w:type="spellStart"/>
      <w:r w:rsidRPr="00090E26">
        <w:rPr>
          <w:lang w:val="en-US"/>
        </w:rPr>
        <w:t>efisien</w:t>
      </w:r>
      <w:proofErr w:type="spellEnd"/>
    </w:p>
    <w:p w14:paraId="3AEE81CF" w14:textId="15F5FEC1" w:rsidR="00594E25" w:rsidRPr="00F435CA" w:rsidRDefault="00594E25" w:rsidP="00A417BC">
      <w:pPr>
        <w:pStyle w:val="ListParagraph"/>
        <w:numPr>
          <w:ilvl w:val="0"/>
          <w:numId w:val="2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298063A" w14:textId="06C0777D" w:rsidR="00F435CA" w:rsidRPr="00F435CA" w:rsidRDefault="00F435CA" w:rsidP="00F435CA">
      <w:pPr>
        <w:pStyle w:val="ListParagraph"/>
        <w:ind w:left="360" w:firstLine="0"/>
        <w:rPr>
          <w:lang w:val="en-US"/>
        </w:rPr>
      </w:pP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Jawab: </w:t>
      </w:r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2: </w:t>
      </w:r>
      <w:r w:rsidR="006A4186" w:rsidRPr="00A417BC">
        <w:t>Instansiasi Obje</w:t>
      </w:r>
      <w:r w:rsidRPr="00A417BC">
        <w:t>ct,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Method</w:t>
      </w:r>
      <w:bookmarkStart w:id="7" w:name="_Toc11246548"/>
      <w:bookmarkEnd w:id="4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class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class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method-nya, </w:t>
      </w:r>
      <w:r w:rsidRPr="00A417BC">
        <w:t>maka perlu dibuat obje</w:t>
      </w:r>
      <w:r w:rsidR="00F52005" w:rsidRPr="00A417BC">
        <w:t>ct</w:t>
      </w:r>
      <w:r w:rsidRPr="00A417BC">
        <w:t xml:space="preserve">/instance dari class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instansiasi</w:t>
      </w:r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8" w:name="_Toc11246546"/>
      <w:r w:rsidRPr="00A417BC">
        <w:t>Langkah-langkah Percobaan</w:t>
      </w:r>
      <w:bookmarkEnd w:id="8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rPr>
          <w:noProof/>
        </w:rPr>
        <w:lastRenderedPageBreak/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7777777" w:rsidR="00874E0D" w:rsidRDefault="00874E0D" w:rsidP="00A417BC">
      <w:pPr>
        <w:pStyle w:val="ListParagraph"/>
        <w:numPr>
          <w:ilvl w:val="0"/>
          <w:numId w:val="3"/>
        </w:numPr>
      </w:pPr>
      <w:r w:rsidRPr="00A417BC">
        <w:t>Compile dan run program.</w:t>
      </w:r>
    </w:p>
    <w:p w14:paraId="3980D443" w14:textId="1DC45C3E" w:rsidR="00D57F20" w:rsidRPr="00A417BC" w:rsidRDefault="00D57F20" w:rsidP="00D57F20">
      <w:pPr>
        <w:pStyle w:val="ListParagraph"/>
        <w:ind w:left="360" w:firstLine="0"/>
      </w:pPr>
      <w:r w:rsidRPr="00D57F20">
        <w:drawing>
          <wp:inline distT="0" distB="0" distL="0" distR="0" wp14:anchorId="1113716C" wp14:editId="3EC55B3F">
            <wp:extent cx="4707173" cy="2026852"/>
            <wp:effectExtent l="0" t="0" r="0" b="0"/>
            <wp:docPr id="13660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5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67" cy="20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8F1DA79" w14:textId="77777777" w:rsidR="00DB51A3" w:rsidRPr="00A417BC" w:rsidRDefault="00DB51A3" w:rsidP="00A417BC">
      <w:pPr>
        <w:pStyle w:val="ListParagraph"/>
        <w:ind w:left="360" w:firstLine="0"/>
      </w:pP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7"/>
      <w:r w:rsidRPr="00A417BC">
        <w:t>Verifikasi Hasil Percobaan</w:t>
      </w:r>
      <w:bookmarkEnd w:id="9"/>
    </w:p>
    <w:p w14:paraId="60F437D2" w14:textId="185E680D" w:rsidR="007F5024" w:rsidRPr="00A417BC" w:rsidRDefault="007F5024" w:rsidP="00A417BC">
      <w:r w:rsidRPr="00A417BC">
        <w:t xml:space="preserve">Cocokkan hasil compile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Default="00594E25" w:rsidP="00A417BC">
      <w:r w:rsidRPr="00A417BC">
        <w:rPr>
          <w:noProof/>
        </w:rPr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B40" w14:textId="1DDEF3CE" w:rsidR="00D57F20" w:rsidRPr="00A417BC" w:rsidRDefault="00D57F20" w:rsidP="00A417BC">
      <w:r w:rsidRPr="00D57F20">
        <w:lastRenderedPageBreak/>
        <w:drawing>
          <wp:inline distT="0" distB="0" distL="0" distR="0" wp14:anchorId="0D3BE621" wp14:editId="6062B240">
            <wp:extent cx="5458157" cy="2350217"/>
            <wp:effectExtent l="0" t="0" r="9525" b="0"/>
            <wp:docPr id="7987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0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982" cy="2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77777777" w:rsidR="00594E25" w:rsidRPr="00A417BC" w:rsidRDefault="00594E25" w:rsidP="00A417BC"/>
    <w:p w14:paraId="04109865" w14:textId="6AF42E06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t>Pertanyaan</w:t>
      </w:r>
    </w:p>
    <w:p w14:paraId="0BB31F2E" w14:textId="08EA522C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Pada clas</w:t>
      </w:r>
      <w:r w:rsidR="00295ED5" w:rsidRPr="00A417BC">
        <w:t xml:space="preserve">s </w:t>
      </w:r>
      <w:r w:rsidR="00295ED5" w:rsidRPr="00A417BC">
        <w:rPr>
          <w:b/>
          <w:bCs/>
        </w:rPr>
        <w:t>BukuMain</w:t>
      </w:r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instansiasi</w:t>
      </w:r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>pa nama obje</w:t>
      </w:r>
      <w:r w:rsidR="00295ED5" w:rsidRPr="00A417BC">
        <w:t>ct</w:t>
      </w:r>
      <w:r w:rsidRPr="00A417BC">
        <w:t xml:space="preserve"> yang dihasilkan?</w:t>
      </w:r>
    </w:p>
    <w:p w14:paraId="1DDB9E05" w14:textId="6E3D7C71" w:rsidR="00625C20" w:rsidRPr="00C93B3F" w:rsidRDefault="00625C20" w:rsidP="00625C20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 w:rsidR="00C93B3F">
        <w:rPr>
          <w:lang w:val="en-US"/>
        </w:rPr>
        <w:t>nama</w:t>
      </w:r>
      <w:proofErr w:type="spellEnd"/>
      <w:r w:rsidR="00C93B3F">
        <w:rPr>
          <w:lang w:val="en-US"/>
        </w:rPr>
        <w:t xml:space="preserve"> object yang </w:t>
      </w:r>
      <w:proofErr w:type="spellStart"/>
      <w:r w:rsidR="00C93B3F">
        <w:rPr>
          <w:lang w:val="en-US"/>
        </w:rPr>
        <w:t>dihasilkan</w:t>
      </w:r>
      <w:proofErr w:type="spellEnd"/>
      <w:r w:rsidR="00C93B3F">
        <w:rPr>
          <w:lang w:val="en-US"/>
        </w:rPr>
        <w:t xml:space="preserve"> merupakan bk1</w:t>
      </w:r>
    </w:p>
    <w:p w14:paraId="6DB31B40" w14:textId="1B0CADCD" w:rsidR="00C93B3F" w:rsidRPr="00625C20" w:rsidRDefault="00C93B3F" w:rsidP="00625C20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44998" wp14:editId="6F47E5CC">
            <wp:extent cx="5382949" cy="2552369"/>
            <wp:effectExtent l="0" t="0" r="8255" b="635"/>
            <wp:docPr id="73423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9393" name="Picture 7342393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62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BEF" w14:textId="0DAE8866" w:rsidR="007F5024" w:rsidRDefault="007F5024" w:rsidP="00A417BC">
      <w:pPr>
        <w:pStyle w:val="ListParagraph"/>
        <w:numPr>
          <w:ilvl w:val="0"/>
          <w:numId w:val="22"/>
        </w:numPr>
      </w:pPr>
      <w:r w:rsidRPr="00A417BC">
        <w:t>Bagaimana cara mengakses atribut dan method dari suatu objek?</w:t>
      </w:r>
    </w:p>
    <w:p w14:paraId="5D7C3BC6" w14:textId="380DB3DA" w:rsidR="00C93B3F" w:rsidRPr="00CC17B3" w:rsidRDefault="00C93B3F" w:rsidP="00C93B3F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r w:rsidR="00CC17B3">
        <w:rPr>
          <w:lang w:val="en-US"/>
        </w:rPr>
        <w:t>dengan menggunakan titik (.)</w:t>
      </w:r>
    </w:p>
    <w:p w14:paraId="7DC97EE0" w14:textId="0C288B6C" w:rsidR="00295ED5" w:rsidRPr="00A417BC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7BB37097" w14:textId="51582ECE" w:rsidR="004A5376" w:rsidRDefault="00CC17B3" w:rsidP="00A417BC">
      <w:pPr>
        <w:pStyle w:val="ListParagraph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Jawab: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 xml:space="preserve">yang pertama digunakan untuk menampilkan data yang belum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tampilInformasi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 xml:space="preserve">yang kedua digunakan untuk menampilkan data setelah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perubahan.</w:t>
      </w:r>
    </w:p>
    <w:p w14:paraId="40880029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53915ABB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1C13F196" w14:textId="77777777" w:rsidR="00CC17B3" w:rsidRDefault="00CC17B3" w:rsidP="00A417BC">
      <w:pPr>
        <w:pStyle w:val="ListParagraph"/>
        <w:ind w:left="360" w:firstLine="0"/>
        <w:rPr>
          <w:lang w:val="en-US"/>
        </w:rPr>
      </w:pPr>
    </w:p>
    <w:p w14:paraId="47C5D985" w14:textId="77777777" w:rsidR="00CC17B3" w:rsidRPr="00CC17B3" w:rsidRDefault="00CC17B3" w:rsidP="00A417BC">
      <w:pPr>
        <w:pStyle w:val="ListParagraph"/>
        <w:ind w:left="360" w:firstLine="0"/>
        <w:rPr>
          <w:lang w:val="en-US"/>
        </w:rPr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lastRenderedPageBreak/>
        <w:t xml:space="preserve">Percobaan 3: </w:t>
      </w:r>
      <w:r w:rsidR="006A4186" w:rsidRPr="00A417BC">
        <w:t>Membuat Konstruktor</w:t>
      </w:r>
      <w:bookmarkEnd w:id="7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>berbagai macam konstruktor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0" w:name="_Toc11246549"/>
      <w:r w:rsidRPr="00A417BC">
        <w:t>Langkah-langkah Percobaan</w:t>
      </w:r>
    </w:p>
    <w:bookmarkEnd w:id="10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class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konstruktor</w:t>
      </w:r>
      <w:r w:rsidRPr="00A417BC">
        <w:t xml:space="preserve"> di dalam class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konstruktor default dan </w:t>
      </w:r>
      <w:r w:rsidRPr="00A417BC">
        <w:t>satu</w:t>
      </w:r>
      <w:r w:rsidR="00BE0A6B" w:rsidRPr="00A417BC">
        <w:t xml:space="preserve"> konstruktor berparameter.</w:t>
      </w:r>
      <w:r w:rsidRPr="00A417BC">
        <w:t xml:space="preserve"> Konstruktor merupakan method Istimewa, penempatan kode program untuk konstruktor dapat diperlakukan sama seperti method yang lain (setelah atribut).</w:t>
      </w:r>
    </w:p>
    <w:p w14:paraId="30797444" w14:textId="59CE13D7" w:rsidR="006E106F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Pr="00A417BC" w:rsidRDefault="008A41BD" w:rsidP="00A417BC">
      <w:pPr>
        <w:pStyle w:val="ListParagraph"/>
        <w:ind w:left="360" w:firstLine="0"/>
        <w:rPr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t>Buka kembali clas</w:t>
      </w:r>
      <w:r w:rsidR="006E106F" w:rsidRPr="00A417BC">
        <w:t xml:space="preserve">s </w:t>
      </w:r>
      <w:r w:rsidR="006E106F" w:rsidRPr="00A417BC">
        <w:rPr>
          <w:b/>
          <w:bCs/>
        </w:rPr>
        <w:t>BukuMain</w:t>
      </w:r>
      <w:r w:rsidRPr="00A417BC">
        <w:t xml:space="preserve">. </w:t>
      </w:r>
      <w:r w:rsidR="006E106F" w:rsidRPr="00A417BC">
        <w:t>B</w:t>
      </w:r>
      <w:r w:rsidRPr="00A417BC">
        <w:t>uat sebuah obje</w:t>
      </w:r>
      <w:r w:rsidR="006E106F" w:rsidRPr="00A417BC">
        <w:t>ct</w:t>
      </w:r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>dengan menggunakan konstruktor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77777777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4FDDA38C" w14:textId="70C6D25E" w:rsidR="008A41BD" w:rsidRPr="00A417BC" w:rsidRDefault="008A41BD" w:rsidP="00A417BC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50"/>
      <w:r w:rsidRPr="00A417BC">
        <w:t>Verifikasi Hasil Percobaan</w:t>
      </w:r>
      <w:bookmarkEnd w:id="11"/>
    </w:p>
    <w:p w14:paraId="6C7EE2FB" w14:textId="65556D75" w:rsidR="00BE0A6B" w:rsidRPr="00A417BC" w:rsidRDefault="00BE0A6B" w:rsidP="00A417BC">
      <w:r w:rsidRPr="00A417BC">
        <w:lastRenderedPageBreak/>
        <w:t xml:space="preserve">Cocokkan hasil compile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Pr="00A417BC" w:rsidRDefault="006819C9" w:rsidP="00A417BC">
      <w:r w:rsidRPr="00A417BC">
        <w:rPr>
          <w:noProof/>
        </w:rPr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Pr="00A417BC" w:rsidRDefault="00BE0A6B" w:rsidP="00A417BC">
      <w:pPr>
        <w:ind w:firstLine="0"/>
      </w:pP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t>Pertanyaan</w:t>
      </w:r>
    </w:p>
    <w:p w14:paraId="37334A51" w14:textId="34AE98DE" w:rsidR="00BE0A6B" w:rsidRPr="00A417BC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konstruktor berparameter</w:t>
      </w:r>
      <w:r w:rsidRPr="00A417BC">
        <w:t>!</w:t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>Perhatikan class</w:t>
      </w:r>
      <w:r w:rsidR="007A137B" w:rsidRPr="00A417BC">
        <w:t xml:space="preserve"> </w:t>
      </w:r>
      <w:r w:rsidR="007A137B" w:rsidRPr="00A417BC">
        <w:rPr>
          <w:b/>
          <w:bCs/>
        </w:rPr>
        <w:t>BukuMain</w:t>
      </w:r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Pr="00A417BC" w:rsidRDefault="007A137B" w:rsidP="00A417BC">
      <w:pPr>
        <w:pStyle w:val="ListParagraph"/>
        <w:ind w:firstLine="0"/>
      </w:pPr>
      <w:r w:rsidRPr="00A417BC">
        <w:rPr>
          <w:noProof/>
        </w:rPr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75D" w14:textId="56F6B85A" w:rsidR="007A137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</w:p>
    <w:p w14:paraId="14D3AF1D" w14:textId="519EDCEB" w:rsidR="0092784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Setelah melakukan instansiasi object, apakah method di dalam class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28EAB8E0" w14:textId="727CB960" w:rsidR="00BE0A6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>uat obje</w:t>
      </w:r>
      <w:r w:rsidRPr="00A417BC">
        <w:t>ct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="00BE0A6B" w:rsidRPr="00A417BC">
        <w:t xml:space="preserve"> menggunakan konstruktor berparameter dari clas</w:t>
      </w:r>
      <w:r w:rsidRPr="00A417BC">
        <w:t xml:space="preserve">s </w:t>
      </w:r>
      <w:r w:rsidRPr="00A417BC">
        <w:rPr>
          <w:b/>
          <w:bCs/>
        </w:rPr>
        <w:t>Buku</w:t>
      </w:r>
      <w:r w:rsidRPr="00A417BC">
        <w:t>!</w:t>
      </w: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F15C15A" w14:textId="77777777" w:rsidR="00E55D35" w:rsidRPr="00A417BC" w:rsidRDefault="00E55D35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class Buku yang telah dibuat, tambahkan </w:t>
      </w:r>
      <w:r w:rsidR="006819C9" w:rsidRPr="00A417BC">
        <w:t>tiga</w:t>
      </w:r>
      <w:r w:rsidRPr="00A417BC">
        <w:t xml:space="preserve"> method </w:t>
      </w:r>
      <w:r w:rsidR="006819C9" w:rsidRPr="00A417BC">
        <w:t xml:space="preserve">yaitu </w:t>
      </w:r>
      <w:r w:rsidR="006819C9" w:rsidRPr="00A417BC">
        <w:rPr>
          <w:b/>
          <w:bCs/>
        </w:rPr>
        <w:t>hitungHargaTotal()</w:t>
      </w:r>
      <w:r w:rsidR="006819C9" w:rsidRPr="00A417BC">
        <w:t xml:space="preserve">, </w:t>
      </w:r>
      <w:r w:rsidR="006819C9" w:rsidRPr="00A417BC">
        <w:rPr>
          <w:b/>
          <w:bCs/>
        </w:rPr>
        <w:t>hitungDiskon()</w:t>
      </w:r>
      <w:r w:rsidR="006819C9" w:rsidRPr="00A417BC">
        <w:t xml:space="preserve">, dan </w:t>
      </w:r>
      <w:r w:rsidR="006819C9" w:rsidRPr="00A417BC">
        <w:rPr>
          <w:b/>
          <w:bCs/>
        </w:rPr>
        <w:t>hitungHargaBayar()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r w:rsidRPr="00A417BC">
        <w:lastRenderedPageBreak/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05600CFE" w14:textId="77777777" w:rsidR="009A01FA" w:rsidRPr="00A417BC" w:rsidRDefault="009A01F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class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moveUp(): void</w:t>
            </w:r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>Penjelasan dari atribut dan method pada class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</w:t>
      </w:r>
      <w:r w:rsidR="006B447B" w:rsidRPr="00A417BC">
        <w:t xml:space="preserve">dragon </w:t>
      </w:r>
      <w:r w:rsidRPr="00A417BC">
        <w:t xml:space="preserve">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</w:t>
      </w:r>
      <w:r w:rsidR="00F363EA" w:rsidRPr="00A417BC">
        <w:t xml:space="preserve">. Jika koordinat x &lt; 0 atau x &gt; width maka panggil method </w:t>
      </w:r>
      <w:r w:rsidR="00F363EA" w:rsidRPr="00A417BC">
        <w:rPr>
          <w:b/>
          <w:bCs/>
        </w:rPr>
        <w:t>detectCollision()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Method moveUp() digunakan untuk mengubah posisi </w:t>
      </w:r>
      <w:r w:rsidR="006B447B" w:rsidRPr="00A417BC">
        <w:t xml:space="preserve">dragon </w:t>
      </w:r>
      <w:r w:rsidRPr="00A417BC">
        <w:t xml:space="preserve">ke atas (koordinat y akan berkurang 1), sedangkan moveDown() untuk bergerak ke bawah (koordinat y akan bertambah </w:t>
      </w:r>
      <w:r w:rsidRPr="00A417BC">
        <w:lastRenderedPageBreak/>
        <w:t>1). Perlu diperhatikan bahwa koordinat y tidak boleh lebih kecil dari 0 atau lebih besar dari nilai height</w:t>
      </w:r>
      <w:bookmarkEnd w:id="1"/>
      <w:r w:rsidR="00F409FC" w:rsidRPr="00A417BC">
        <w:t xml:space="preserve">. Jika koordinat y &lt; 0 atau y &gt; height maka panggil method </w:t>
      </w:r>
      <w:r w:rsidR="00F409FC" w:rsidRPr="00A417BC">
        <w:rPr>
          <w:b/>
          <w:bCs/>
        </w:rPr>
        <w:t>detectCollision()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</w:t>
      </w:r>
      <w:r w:rsidR="006B447B" w:rsidRPr="00A417BC">
        <w:t xml:space="preserve">dragon </w:t>
      </w:r>
      <w:r w:rsidRPr="00A417BC">
        <w:t>menyentuh ujung area permainan.</w:t>
      </w:r>
    </w:p>
    <w:sectPr w:rsidR="00BE0A6B" w:rsidRPr="00F231FF" w:rsidSect="008915FD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0EB8" w14:textId="77777777" w:rsidR="008915FD" w:rsidRPr="00A417BC" w:rsidRDefault="008915FD" w:rsidP="001052EC">
      <w:pPr>
        <w:spacing w:line="240" w:lineRule="auto"/>
      </w:pPr>
      <w:r w:rsidRPr="00A417BC">
        <w:separator/>
      </w:r>
    </w:p>
  </w:endnote>
  <w:endnote w:type="continuationSeparator" w:id="0">
    <w:p w14:paraId="6FE0F883" w14:textId="77777777" w:rsidR="008915FD" w:rsidRPr="00A417BC" w:rsidRDefault="008915FD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6775" w14:textId="573208F8" w:rsidR="00D53A7E" w:rsidRPr="00A417BC" w:rsidRDefault="00AD5AEE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d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C0DD" w14:textId="3DAAB168" w:rsidR="00067EFD" w:rsidRPr="00A417BC" w:rsidRDefault="00067EFD">
    <w:pPr>
      <w:pStyle w:val="Footer"/>
      <w:jc w:val="right"/>
    </w:pPr>
    <w:r w:rsidRPr="00A417B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LzEwIAAP4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91AA" w14:textId="77777777" w:rsidR="008915FD" w:rsidRPr="00A417BC" w:rsidRDefault="008915FD" w:rsidP="001052EC">
      <w:pPr>
        <w:spacing w:line="240" w:lineRule="auto"/>
      </w:pPr>
      <w:r w:rsidRPr="00A417BC">
        <w:separator/>
      </w:r>
    </w:p>
  </w:footnote>
  <w:footnote w:type="continuationSeparator" w:id="0">
    <w:p w14:paraId="2D76CFDE" w14:textId="77777777" w:rsidR="008915FD" w:rsidRPr="00A417BC" w:rsidRDefault="008915FD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16EEE"/>
    <w:multiLevelType w:val="hybridMultilevel"/>
    <w:tmpl w:val="C78010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7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4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3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8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5380964">
    <w:abstractNumId w:val="77"/>
  </w:num>
  <w:num w:numId="2" w16cid:durableId="1485506048">
    <w:abstractNumId w:val="72"/>
  </w:num>
  <w:num w:numId="3" w16cid:durableId="1501240711">
    <w:abstractNumId w:val="23"/>
  </w:num>
  <w:num w:numId="4" w16cid:durableId="2011832720">
    <w:abstractNumId w:val="70"/>
  </w:num>
  <w:num w:numId="5" w16cid:durableId="674065818">
    <w:abstractNumId w:val="55"/>
  </w:num>
  <w:num w:numId="6" w16cid:durableId="1319848149">
    <w:abstractNumId w:val="16"/>
  </w:num>
  <w:num w:numId="7" w16cid:durableId="1222401261">
    <w:abstractNumId w:val="13"/>
  </w:num>
  <w:num w:numId="8" w16cid:durableId="166680938">
    <w:abstractNumId w:val="28"/>
  </w:num>
  <w:num w:numId="9" w16cid:durableId="255284756">
    <w:abstractNumId w:val="32"/>
  </w:num>
  <w:num w:numId="10" w16cid:durableId="1835799309">
    <w:abstractNumId w:val="56"/>
  </w:num>
  <w:num w:numId="11" w16cid:durableId="1461460853">
    <w:abstractNumId w:val="52"/>
  </w:num>
  <w:num w:numId="12" w16cid:durableId="879904227">
    <w:abstractNumId w:val="80"/>
  </w:num>
  <w:num w:numId="13" w16cid:durableId="396322205">
    <w:abstractNumId w:val="48"/>
  </w:num>
  <w:num w:numId="14" w16cid:durableId="509832447">
    <w:abstractNumId w:val="62"/>
  </w:num>
  <w:num w:numId="15" w16cid:durableId="1067845610">
    <w:abstractNumId w:val="8"/>
  </w:num>
  <w:num w:numId="16" w16cid:durableId="687567395">
    <w:abstractNumId w:val="74"/>
  </w:num>
  <w:num w:numId="17" w16cid:durableId="2031641450">
    <w:abstractNumId w:val="43"/>
  </w:num>
  <w:num w:numId="18" w16cid:durableId="656766585">
    <w:abstractNumId w:val="34"/>
  </w:num>
  <w:num w:numId="19" w16cid:durableId="649672448">
    <w:abstractNumId w:val="71"/>
  </w:num>
  <w:num w:numId="20" w16cid:durableId="2060593138">
    <w:abstractNumId w:val="63"/>
  </w:num>
  <w:num w:numId="21" w16cid:durableId="1307470651">
    <w:abstractNumId w:val="18"/>
  </w:num>
  <w:num w:numId="22" w16cid:durableId="96411541">
    <w:abstractNumId w:val="69"/>
  </w:num>
  <w:num w:numId="23" w16cid:durableId="1570842958">
    <w:abstractNumId w:val="79"/>
  </w:num>
  <w:num w:numId="24" w16cid:durableId="353846702">
    <w:abstractNumId w:val="27"/>
  </w:num>
  <w:num w:numId="25" w16cid:durableId="1646855366">
    <w:abstractNumId w:val="24"/>
  </w:num>
  <w:num w:numId="26" w16cid:durableId="1310554881">
    <w:abstractNumId w:val="37"/>
  </w:num>
  <w:num w:numId="27" w16cid:durableId="1686132801">
    <w:abstractNumId w:val="39"/>
  </w:num>
  <w:num w:numId="28" w16cid:durableId="676349780">
    <w:abstractNumId w:val="65"/>
  </w:num>
  <w:num w:numId="29" w16cid:durableId="528223234">
    <w:abstractNumId w:val="6"/>
  </w:num>
  <w:num w:numId="30" w16cid:durableId="960917833">
    <w:abstractNumId w:val="1"/>
  </w:num>
  <w:num w:numId="31" w16cid:durableId="1112362719">
    <w:abstractNumId w:val="59"/>
  </w:num>
  <w:num w:numId="32" w16cid:durableId="996688085">
    <w:abstractNumId w:val="25"/>
  </w:num>
  <w:num w:numId="33" w16cid:durableId="1177427833">
    <w:abstractNumId w:val="82"/>
  </w:num>
  <w:num w:numId="34" w16cid:durableId="1613173016">
    <w:abstractNumId w:val="64"/>
  </w:num>
  <w:num w:numId="35" w16cid:durableId="1220049759">
    <w:abstractNumId w:val="76"/>
  </w:num>
  <w:num w:numId="36" w16cid:durableId="932276606">
    <w:abstractNumId w:val="7"/>
  </w:num>
  <w:num w:numId="37" w16cid:durableId="2143229049">
    <w:abstractNumId w:val="60"/>
  </w:num>
  <w:num w:numId="38" w16cid:durableId="670792693">
    <w:abstractNumId w:val="19"/>
  </w:num>
  <w:num w:numId="39" w16cid:durableId="374161359">
    <w:abstractNumId w:val="68"/>
  </w:num>
  <w:num w:numId="40" w16cid:durableId="1731225646">
    <w:abstractNumId w:val="54"/>
  </w:num>
  <w:num w:numId="41" w16cid:durableId="613291441">
    <w:abstractNumId w:val="29"/>
  </w:num>
  <w:num w:numId="42" w16cid:durableId="335310571">
    <w:abstractNumId w:val="50"/>
  </w:num>
  <w:num w:numId="43" w16cid:durableId="1535844987">
    <w:abstractNumId w:val="51"/>
  </w:num>
  <w:num w:numId="44" w16cid:durableId="1240560567">
    <w:abstractNumId w:val="45"/>
  </w:num>
  <w:num w:numId="45" w16cid:durableId="766928443">
    <w:abstractNumId w:val="0"/>
  </w:num>
  <w:num w:numId="46" w16cid:durableId="813644922">
    <w:abstractNumId w:val="10"/>
  </w:num>
  <w:num w:numId="47" w16cid:durableId="854420157">
    <w:abstractNumId w:val="17"/>
  </w:num>
  <w:num w:numId="48" w16cid:durableId="1248033312">
    <w:abstractNumId w:val="15"/>
  </w:num>
  <w:num w:numId="49" w16cid:durableId="1141310966">
    <w:abstractNumId w:val="49"/>
  </w:num>
  <w:num w:numId="50" w16cid:durableId="1528907068">
    <w:abstractNumId w:val="53"/>
  </w:num>
  <w:num w:numId="51" w16cid:durableId="1091968914">
    <w:abstractNumId w:val="31"/>
  </w:num>
  <w:num w:numId="52" w16cid:durableId="1510408997">
    <w:abstractNumId w:val="66"/>
  </w:num>
  <w:num w:numId="53" w16cid:durableId="1743332318">
    <w:abstractNumId w:val="22"/>
  </w:num>
  <w:num w:numId="54" w16cid:durableId="1555313548">
    <w:abstractNumId w:val="9"/>
  </w:num>
  <w:num w:numId="55" w16cid:durableId="2056000276">
    <w:abstractNumId w:val="61"/>
  </w:num>
  <w:num w:numId="56" w16cid:durableId="1325276601">
    <w:abstractNumId w:val="78"/>
  </w:num>
  <w:num w:numId="57" w16cid:durableId="1173572494">
    <w:abstractNumId w:val="57"/>
  </w:num>
  <w:num w:numId="58" w16cid:durableId="1685668539">
    <w:abstractNumId w:val="21"/>
  </w:num>
  <w:num w:numId="59" w16cid:durableId="91359854">
    <w:abstractNumId w:val="47"/>
  </w:num>
  <w:num w:numId="60" w16cid:durableId="237903936">
    <w:abstractNumId w:val="30"/>
  </w:num>
  <w:num w:numId="61" w16cid:durableId="1786652231">
    <w:abstractNumId w:val="35"/>
  </w:num>
  <w:num w:numId="62" w16cid:durableId="85002422">
    <w:abstractNumId w:val="3"/>
  </w:num>
  <w:num w:numId="63" w16cid:durableId="799685655">
    <w:abstractNumId w:val="38"/>
  </w:num>
  <w:num w:numId="64" w16cid:durableId="1999111282">
    <w:abstractNumId w:val="14"/>
  </w:num>
  <w:num w:numId="65" w16cid:durableId="717242582">
    <w:abstractNumId w:val="12"/>
  </w:num>
  <w:num w:numId="66" w16cid:durableId="1474756694">
    <w:abstractNumId w:val="2"/>
  </w:num>
  <w:num w:numId="67" w16cid:durableId="991103410">
    <w:abstractNumId w:val="58"/>
  </w:num>
  <w:num w:numId="68" w16cid:durableId="895823564">
    <w:abstractNumId w:val="67"/>
  </w:num>
  <w:num w:numId="69" w16cid:durableId="230039941">
    <w:abstractNumId w:val="26"/>
  </w:num>
  <w:num w:numId="70" w16cid:durableId="606159916">
    <w:abstractNumId w:val="40"/>
  </w:num>
  <w:num w:numId="71" w16cid:durableId="823274813">
    <w:abstractNumId w:val="33"/>
  </w:num>
  <w:num w:numId="72" w16cid:durableId="1256405374">
    <w:abstractNumId w:val="20"/>
  </w:num>
  <w:num w:numId="73" w16cid:durableId="83918162">
    <w:abstractNumId w:val="73"/>
  </w:num>
  <w:num w:numId="74" w16cid:durableId="1189029911">
    <w:abstractNumId w:val="41"/>
  </w:num>
  <w:num w:numId="75" w16cid:durableId="781459185">
    <w:abstractNumId w:val="46"/>
  </w:num>
  <w:num w:numId="76" w16cid:durableId="327903986">
    <w:abstractNumId w:val="75"/>
  </w:num>
  <w:num w:numId="77" w16cid:durableId="1326207935">
    <w:abstractNumId w:val="11"/>
  </w:num>
  <w:num w:numId="78" w16cid:durableId="359204806">
    <w:abstractNumId w:val="81"/>
  </w:num>
  <w:num w:numId="79" w16cid:durableId="1797987306">
    <w:abstractNumId w:val="44"/>
  </w:num>
  <w:num w:numId="80" w16cid:durableId="16778417">
    <w:abstractNumId w:val="4"/>
  </w:num>
  <w:num w:numId="81" w16cid:durableId="600139226">
    <w:abstractNumId w:val="36"/>
  </w:num>
  <w:num w:numId="82" w16cid:durableId="1961918279">
    <w:abstractNumId w:val="42"/>
  </w:num>
  <w:num w:numId="83" w16cid:durableId="1910923680">
    <w:abstractNumId w:val="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5A6C"/>
    <w:rsid w:val="00067EFD"/>
    <w:rsid w:val="00087D31"/>
    <w:rsid w:val="00090E26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3920"/>
    <w:rsid w:val="00176640"/>
    <w:rsid w:val="0018384C"/>
    <w:rsid w:val="001930FF"/>
    <w:rsid w:val="00195484"/>
    <w:rsid w:val="001B67E4"/>
    <w:rsid w:val="001C28AA"/>
    <w:rsid w:val="001E0730"/>
    <w:rsid w:val="001E4760"/>
    <w:rsid w:val="001E6A4A"/>
    <w:rsid w:val="001F5D84"/>
    <w:rsid w:val="001F72F1"/>
    <w:rsid w:val="002156CA"/>
    <w:rsid w:val="00226D92"/>
    <w:rsid w:val="00227EA6"/>
    <w:rsid w:val="002320D5"/>
    <w:rsid w:val="00263712"/>
    <w:rsid w:val="00265182"/>
    <w:rsid w:val="00272F3A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225"/>
    <w:rsid w:val="00503EE5"/>
    <w:rsid w:val="005117F1"/>
    <w:rsid w:val="005130C4"/>
    <w:rsid w:val="0051450F"/>
    <w:rsid w:val="005170E3"/>
    <w:rsid w:val="00521F1A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60596F"/>
    <w:rsid w:val="0060619C"/>
    <w:rsid w:val="006062B9"/>
    <w:rsid w:val="006063FC"/>
    <w:rsid w:val="00613054"/>
    <w:rsid w:val="006163F6"/>
    <w:rsid w:val="00625C20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205C0"/>
    <w:rsid w:val="00726350"/>
    <w:rsid w:val="00726C9B"/>
    <w:rsid w:val="00741CFA"/>
    <w:rsid w:val="007539CC"/>
    <w:rsid w:val="00757DFB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3BC6"/>
    <w:rsid w:val="00874E0D"/>
    <w:rsid w:val="00876A61"/>
    <w:rsid w:val="008830FB"/>
    <w:rsid w:val="00887F65"/>
    <w:rsid w:val="008915FD"/>
    <w:rsid w:val="00893D6D"/>
    <w:rsid w:val="00894DDE"/>
    <w:rsid w:val="00894F69"/>
    <w:rsid w:val="008A41BD"/>
    <w:rsid w:val="008A6FB4"/>
    <w:rsid w:val="008B1B56"/>
    <w:rsid w:val="008B1E33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76CED"/>
    <w:rsid w:val="0098235A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272E5"/>
    <w:rsid w:val="00A27E00"/>
    <w:rsid w:val="00A376C3"/>
    <w:rsid w:val="00A417BC"/>
    <w:rsid w:val="00A4782F"/>
    <w:rsid w:val="00A52361"/>
    <w:rsid w:val="00A7222D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4F55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23D"/>
    <w:rsid w:val="00BB0EDE"/>
    <w:rsid w:val="00BB7371"/>
    <w:rsid w:val="00BC427B"/>
    <w:rsid w:val="00BE0A6B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3B3F"/>
    <w:rsid w:val="00C96DE5"/>
    <w:rsid w:val="00CA4DAA"/>
    <w:rsid w:val="00CA7415"/>
    <w:rsid w:val="00CB09B5"/>
    <w:rsid w:val="00CB2C14"/>
    <w:rsid w:val="00CB3BE2"/>
    <w:rsid w:val="00CB5BFA"/>
    <w:rsid w:val="00CB69B6"/>
    <w:rsid w:val="00CC17B3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50464"/>
    <w:rsid w:val="00D53A7E"/>
    <w:rsid w:val="00D57F20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435CA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6872-07FA-4DF2-9BC7-3770788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Praktikum.dotx</Template>
  <TotalTime>88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revani nanda</cp:lastModifiedBy>
  <cp:revision>8</cp:revision>
  <cp:lastPrinted>2021-02-14T14:24:00Z</cp:lastPrinted>
  <dcterms:created xsi:type="dcterms:W3CDTF">2024-02-22T06:27:00Z</dcterms:created>
  <dcterms:modified xsi:type="dcterms:W3CDTF">2024-02-22T07:46:00Z</dcterms:modified>
</cp:coreProperties>
</file>
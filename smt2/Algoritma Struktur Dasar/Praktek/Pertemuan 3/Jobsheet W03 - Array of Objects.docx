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F523" w14:textId="7B2E8CE0" w:rsidR="00BE0A6B" w:rsidRDefault="00BE0A6B" w:rsidP="00BE0A6B">
      <w:pPr>
        <w:pStyle w:val="JudulBab"/>
        <w:ind w:firstLine="0"/>
        <w:outlineLvl w:val="0"/>
      </w:pPr>
      <w:bookmarkStart w:id="0" w:name="_Toc11246537"/>
      <w:bookmarkStart w:id="1" w:name="_Toc61449266"/>
      <w:r>
        <w:t>JOBSHEET II</w:t>
      </w:r>
      <w:r w:rsidR="002E2D41">
        <w:t>I</w:t>
      </w:r>
      <w:r>
        <w:br/>
      </w:r>
      <w:r w:rsidR="002E2D41">
        <w:rPr>
          <w:sz w:val="28"/>
        </w:rPr>
        <w:t xml:space="preserve">ARRAY OF </w:t>
      </w:r>
      <w:r>
        <w:rPr>
          <w:sz w:val="28"/>
        </w:rPr>
        <w:t>OBJE</w:t>
      </w:r>
      <w:bookmarkEnd w:id="0"/>
      <w:r w:rsidR="004710EA">
        <w:rPr>
          <w:sz w:val="28"/>
        </w:rPr>
        <w:t>CTS</w:t>
      </w:r>
      <w:r>
        <w:rPr>
          <w:sz w:val="28"/>
        </w:rPr>
        <w:t xml:space="preserve"> </w:t>
      </w:r>
    </w:p>
    <w:p w14:paraId="580529AA" w14:textId="77777777" w:rsidR="00BE0A6B" w:rsidRDefault="00BE0A6B" w:rsidP="00BE0A6B">
      <w:pPr>
        <w:ind w:firstLine="0"/>
      </w:pPr>
    </w:p>
    <w:p w14:paraId="591C329A" w14:textId="77777777" w:rsidR="00BE0A6B" w:rsidRDefault="00BE0A6B" w:rsidP="00965A4A">
      <w:pPr>
        <w:pStyle w:val="Sub-bab1"/>
        <w:numPr>
          <w:ilvl w:val="0"/>
          <w:numId w:val="39"/>
        </w:numPr>
        <w:tabs>
          <w:tab w:val="left" w:pos="426"/>
        </w:tabs>
        <w:ind w:left="284" w:hanging="284"/>
      </w:pPr>
      <w:bookmarkStart w:id="2" w:name="_Toc11246538"/>
      <w:r>
        <w:t xml:space="preserve">Tujuan </w:t>
      </w:r>
      <w:proofErr w:type="spellStart"/>
      <w:r w:rsidRPr="00CF4D0C">
        <w:t>Praktikum</w:t>
      </w:r>
      <w:bookmarkEnd w:id="2"/>
      <w:proofErr w:type="spellEnd"/>
    </w:p>
    <w:p w14:paraId="29CE219A" w14:textId="77777777" w:rsidR="00BE0A6B" w:rsidRDefault="00BE0A6B" w:rsidP="00BE0A6B">
      <w:r>
        <w:t xml:space="preserve">Setelah melakukan materi </w:t>
      </w:r>
      <w:proofErr w:type="spellStart"/>
      <w:r>
        <w:t>praktikum</w:t>
      </w:r>
      <w:proofErr w:type="spellEnd"/>
      <w:r>
        <w:t xml:space="preserve"> ini, mahasiswa </w:t>
      </w:r>
      <w:proofErr w:type="spellStart"/>
      <w:r>
        <w:t>mampu</w:t>
      </w:r>
      <w:proofErr w:type="spellEnd"/>
      <w:r>
        <w:t>:</w:t>
      </w:r>
    </w:p>
    <w:p w14:paraId="240E136E" w14:textId="4EFEFB14" w:rsidR="002E2D41" w:rsidRDefault="002E2D41" w:rsidP="002E2D41">
      <w:pPr>
        <w:pStyle w:val="ListParagraph"/>
        <w:numPr>
          <w:ilvl w:val="0"/>
          <w:numId w:val="2"/>
        </w:numPr>
        <w:ind w:left="720"/>
      </w:pPr>
      <w:proofErr w:type="spellStart"/>
      <w:r>
        <w:t>Memahami</w:t>
      </w:r>
      <w:proofErr w:type="spellEnd"/>
      <w:r>
        <w:t xml:space="preserve"> dan </w:t>
      </w:r>
      <w:proofErr w:type="spellStart"/>
      <w:r>
        <w:t>menjelaskan</w:t>
      </w:r>
      <w:proofErr w:type="spellEnd"/>
      <w:r>
        <w:t xml:space="preserve"> fungsi array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obje</w:t>
      </w:r>
      <w:r w:rsidR="004710EA">
        <w:t>ct</w:t>
      </w:r>
      <w:r>
        <w:t>.</w:t>
      </w:r>
    </w:p>
    <w:p w14:paraId="48EF30F1" w14:textId="3513D35D" w:rsidR="004710EA" w:rsidRDefault="004710EA" w:rsidP="004710EA">
      <w:pPr>
        <w:pStyle w:val="ListParagraph"/>
        <w:numPr>
          <w:ilvl w:val="0"/>
          <w:numId w:val="2"/>
        </w:numPr>
        <w:ind w:left="720"/>
      </w:pPr>
      <w:r>
        <w:t xml:space="preserve">Mahasiswa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instansiasi</w:t>
      </w:r>
      <w:proofErr w:type="spellEnd"/>
      <w:r>
        <w:t xml:space="preserve"> array of objects dalam Java</w:t>
      </w:r>
    </w:p>
    <w:p w14:paraId="4B0C1610" w14:textId="71A1249B" w:rsidR="002E2D41" w:rsidRDefault="002E2D41" w:rsidP="002E2D41">
      <w:pPr>
        <w:pStyle w:val="ListParagraph"/>
        <w:numPr>
          <w:ilvl w:val="0"/>
          <w:numId w:val="2"/>
        </w:numPr>
        <w:ind w:left="720"/>
      </w:pPr>
      <w:r>
        <w:t xml:space="preserve">Mahasiswa </w:t>
      </w:r>
      <w:proofErr w:type="spellStart"/>
      <w:r>
        <w:t>mampu</w:t>
      </w:r>
      <w:proofErr w:type="spellEnd"/>
      <w:r>
        <w:t xml:space="preserve"> </w:t>
      </w:r>
      <w:r w:rsidR="004710EA">
        <w:t xml:space="preserve">melakukan </w:t>
      </w:r>
      <w:proofErr w:type="spellStart"/>
      <w:r w:rsidR="004710EA">
        <w:t>operasi</w:t>
      </w:r>
      <w:proofErr w:type="spellEnd"/>
      <w:r w:rsidR="004710EA">
        <w:t xml:space="preserve"> </w:t>
      </w:r>
      <w:proofErr w:type="spellStart"/>
      <w:r w:rsidR="004710EA">
        <w:t>terhadap</w:t>
      </w:r>
      <w:proofErr w:type="spellEnd"/>
      <w:r w:rsidR="004710EA">
        <w:t xml:space="preserve"> elemen dalam</w:t>
      </w:r>
      <w:r w:rsidR="00134FDE">
        <w:t xml:space="preserve"> </w:t>
      </w:r>
      <w:r>
        <w:t xml:space="preserve">array </w:t>
      </w:r>
      <w:r w:rsidR="00134FDE">
        <w:t>of object</w:t>
      </w:r>
      <w:r w:rsidR="004710EA">
        <w:t>s</w:t>
      </w:r>
    </w:p>
    <w:p w14:paraId="5FB4A4D2" w14:textId="77777777" w:rsidR="00BE0A6B" w:rsidRDefault="00BE0A6B" w:rsidP="00BE0A6B">
      <w:pPr>
        <w:ind w:firstLine="0"/>
      </w:pPr>
    </w:p>
    <w:p w14:paraId="5056406C" w14:textId="5CEACB0B" w:rsidR="006A4186" w:rsidRDefault="00134FDE" w:rsidP="00965A4A">
      <w:pPr>
        <w:pStyle w:val="Sub-bab1"/>
        <w:numPr>
          <w:ilvl w:val="0"/>
          <w:numId w:val="39"/>
        </w:numPr>
        <w:tabs>
          <w:tab w:val="left" w:pos="426"/>
        </w:tabs>
        <w:ind w:left="284" w:hanging="284"/>
        <w:outlineLvl w:val="1"/>
      </w:pPr>
      <w:bookmarkStart w:id="3" w:name="_Toc1979934"/>
      <w:bookmarkStart w:id="4" w:name="_Toc11246556"/>
      <w:bookmarkStart w:id="5" w:name="_Toc11246545"/>
      <w:r>
        <w:t>Membuat</w:t>
      </w:r>
      <w:r w:rsidRPr="006431EC">
        <w:t xml:space="preserve"> </w:t>
      </w:r>
      <w:r>
        <w:t xml:space="preserve">Array </w:t>
      </w:r>
      <w:proofErr w:type="spellStart"/>
      <w:r>
        <w:t>dari</w:t>
      </w:r>
      <w:proofErr w:type="spellEnd"/>
      <w:r>
        <w:t xml:space="preserve"> Object, </w:t>
      </w:r>
      <w:proofErr w:type="spellStart"/>
      <w:r>
        <w:t>Mengisi</w:t>
      </w:r>
      <w:proofErr w:type="spellEnd"/>
      <w:r>
        <w:t xml:space="preserve"> dan Menampilkan</w:t>
      </w:r>
      <w:bookmarkEnd w:id="3"/>
      <w:bookmarkEnd w:id="4"/>
    </w:p>
    <w:p w14:paraId="4F55B5B7" w14:textId="5CEB3C70" w:rsidR="007F5024" w:rsidRDefault="00134FDE" w:rsidP="00134FDE">
      <w:pPr>
        <w:ind w:firstLine="720"/>
      </w:pPr>
      <w:r>
        <w:t xml:space="preserve">Didalam </w:t>
      </w:r>
      <w:proofErr w:type="spellStart"/>
      <w:r>
        <w:t>praktikum</w:t>
      </w:r>
      <w:proofErr w:type="spellEnd"/>
      <w:r>
        <w:t xml:space="preserve"> ini,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mempraktekkan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membuat array </w:t>
      </w:r>
      <w:r w:rsidR="000F1528">
        <w:t xml:space="preserve">of </w:t>
      </w:r>
      <w:r>
        <w:t>object</w:t>
      </w:r>
      <w:r w:rsidR="000F1528">
        <w:t>s</w:t>
      </w:r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dan menampilkan array </w:t>
      </w:r>
      <w:proofErr w:type="spellStart"/>
      <w:r>
        <w:t>tersebut</w:t>
      </w:r>
      <w:proofErr w:type="spellEnd"/>
      <w:r>
        <w:t>.</w:t>
      </w:r>
    </w:p>
    <w:p w14:paraId="1263DC92" w14:textId="77777777" w:rsidR="007F5024" w:rsidRDefault="007F5024" w:rsidP="00965A4A">
      <w:pPr>
        <w:pStyle w:val="Sub-bab2"/>
        <w:numPr>
          <w:ilvl w:val="0"/>
          <w:numId w:val="38"/>
        </w:numPr>
        <w:ind w:left="567" w:hanging="567"/>
        <w:outlineLvl w:val="2"/>
      </w:pPr>
      <w:bookmarkStart w:id="6" w:name="_Toc11246543"/>
      <w:r>
        <w:t xml:space="preserve">Langkah-langkah </w:t>
      </w:r>
      <w:proofErr w:type="spellStart"/>
      <w:r>
        <w:t>Percobaan</w:t>
      </w:r>
      <w:bookmarkEnd w:id="6"/>
      <w:proofErr w:type="spellEnd"/>
    </w:p>
    <w:p w14:paraId="1C1188C2" w14:textId="6A630822" w:rsidR="007F5024" w:rsidRDefault="007F5024" w:rsidP="00965A4A">
      <w:pPr>
        <w:pStyle w:val="ListParagraph"/>
        <w:numPr>
          <w:ilvl w:val="0"/>
          <w:numId w:val="27"/>
        </w:numPr>
      </w:pPr>
      <w:r>
        <w:t xml:space="preserve">Buat </w:t>
      </w:r>
      <w:r w:rsidR="008F42C1">
        <w:t xml:space="preserve">folder baru dengan </w:t>
      </w:r>
      <w:proofErr w:type="spellStart"/>
      <w:r w:rsidR="008F42C1">
        <w:t>nama</w:t>
      </w:r>
      <w:proofErr w:type="spellEnd"/>
      <w:r w:rsidR="008F42C1">
        <w:t xml:space="preserve"> Praktikum03</w:t>
      </w:r>
      <w:r w:rsidR="00332C24">
        <w:rPr>
          <w:bCs/>
        </w:rPr>
        <w:t>.</w:t>
      </w:r>
    </w:p>
    <w:p w14:paraId="41C2E440" w14:textId="77777777" w:rsidR="00332C24" w:rsidRDefault="00332C24" w:rsidP="00332C24">
      <w:pPr>
        <w:pStyle w:val="ListParagraph"/>
        <w:numPr>
          <w:ilvl w:val="0"/>
          <w:numId w:val="27"/>
        </w:numPr>
        <w:jc w:val="left"/>
      </w:pPr>
      <w:r>
        <w:t xml:space="preserve">Buat class </w:t>
      </w:r>
      <w:proofErr w:type="spellStart"/>
      <w:r w:rsidRPr="005819FD">
        <w:rPr>
          <w:rFonts w:ascii="Courier New" w:hAnsi="Courier New" w:cs="Courier New"/>
          <w:b/>
          <w:sz w:val="20"/>
          <w:szCs w:val="20"/>
        </w:rPr>
        <w:t>PersegiPanjang</w:t>
      </w:r>
      <w:proofErr w:type="spellEnd"/>
      <w:r>
        <w:t>:</w:t>
      </w:r>
      <w:r w:rsidRPr="00CC3A54">
        <w:t xml:space="preserve"> </w:t>
      </w:r>
    </w:p>
    <w:p w14:paraId="6CBB441D" w14:textId="553DD6DA" w:rsidR="00332C24" w:rsidRDefault="00CE62DB" w:rsidP="00332C24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 w:right="206" w:firstLine="0"/>
        <w:jc w:val="left"/>
      </w:pPr>
      <w:r w:rsidRPr="00CE62DB">
        <w:rPr>
          <w:noProof/>
        </w:rPr>
        <w:drawing>
          <wp:inline distT="0" distB="0" distL="0" distR="0" wp14:anchorId="4068528B" wp14:editId="55C0214E">
            <wp:extent cx="2120900" cy="728689"/>
            <wp:effectExtent l="0" t="0" r="0" b="0"/>
            <wp:docPr id="19415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60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8887" cy="73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5199" w14:textId="77777777" w:rsidR="000D23D9" w:rsidRDefault="000D23D9" w:rsidP="000D23D9">
      <w:pPr>
        <w:pStyle w:val="ListParagraph"/>
        <w:ind w:left="360" w:firstLine="0"/>
      </w:pPr>
    </w:p>
    <w:p w14:paraId="42B96C33" w14:textId="0687EA40" w:rsidR="00332C24" w:rsidRPr="00777482" w:rsidRDefault="00777482" w:rsidP="00332C24">
      <w:pPr>
        <w:pStyle w:val="ListParagraph"/>
        <w:numPr>
          <w:ilvl w:val="0"/>
          <w:numId w:val="27"/>
        </w:numPr>
      </w:pPr>
      <w:r w:rsidRPr="00777482">
        <w:t xml:space="preserve">Buat class </w:t>
      </w:r>
      <w:proofErr w:type="spellStart"/>
      <w:r w:rsidRPr="00777482">
        <w:t>PersegiPanjangDemo</w:t>
      </w:r>
      <w:proofErr w:type="spellEnd"/>
      <w:r w:rsidRPr="00777482">
        <w:t xml:space="preserve"> </w:t>
      </w:r>
      <w:proofErr w:type="spellStart"/>
      <w:r w:rsidRPr="00777482">
        <w:t>kemudian</w:t>
      </w:r>
      <w:proofErr w:type="spellEnd"/>
      <w:r w:rsidRPr="00777482">
        <w:t xml:space="preserve"> </w:t>
      </w:r>
      <w:proofErr w:type="spellStart"/>
      <w:r w:rsidRPr="00777482">
        <w:t>tambahkan</w:t>
      </w:r>
      <w:proofErr w:type="spellEnd"/>
      <w:r w:rsidRPr="00777482">
        <w:t xml:space="preserve"> fungsi main </w:t>
      </w:r>
      <w:proofErr w:type="spellStart"/>
      <w:r w:rsidRPr="00777482">
        <w:t>sebagai</w:t>
      </w:r>
      <w:proofErr w:type="spellEnd"/>
      <w:r w:rsidRPr="00777482">
        <w:t xml:space="preserve"> berikut</w:t>
      </w:r>
      <w:r w:rsidR="00332C24" w:rsidRPr="00777482">
        <w:t xml:space="preserve"> </w:t>
      </w:r>
      <w:r w:rsidR="007F5024" w:rsidRPr="00777482">
        <w:t xml:space="preserve"> </w:t>
      </w:r>
    </w:p>
    <w:p w14:paraId="265110E9" w14:textId="215BF70D" w:rsidR="00332C24" w:rsidRDefault="00CE62DB" w:rsidP="00332C2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 w:right="206" w:firstLine="0"/>
        <w:jc w:val="left"/>
      </w:pPr>
      <w:r w:rsidRPr="00CE62DB">
        <w:rPr>
          <w:noProof/>
        </w:rPr>
        <w:drawing>
          <wp:inline distT="0" distB="0" distL="0" distR="0" wp14:anchorId="60216F35" wp14:editId="4A5C543F">
            <wp:extent cx="5073611" cy="609600"/>
            <wp:effectExtent l="0" t="0" r="0" b="0"/>
            <wp:docPr id="65578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892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7848" cy="61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8FB0" w14:textId="77777777" w:rsidR="00332C24" w:rsidRDefault="00332C24" w:rsidP="00332C24">
      <w:pPr>
        <w:pStyle w:val="ListParagraph"/>
        <w:ind w:left="360" w:firstLine="0"/>
      </w:pPr>
    </w:p>
    <w:p w14:paraId="2D999EEB" w14:textId="6478C372" w:rsidR="007F5024" w:rsidRDefault="00332C24" w:rsidP="00332C24">
      <w:pPr>
        <w:pStyle w:val="ListParagraph"/>
        <w:numPr>
          <w:ilvl w:val="0"/>
          <w:numId w:val="27"/>
        </w:numPr>
      </w:pPr>
      <w:bookmarkStart w:id="7" w:name="_Toc11246544"/>
      <w:proofErr w:type="spellStart"/>
      <w:r>
        <w:t>Kemudian</w:t>
      </w:r>
      <w:proofErr w:type="spellEnd"/>
      <w:r>
        <w:t xml:space="preserve"> </w:t>
      </w:r>
      <w:proofErr w:type="spellStart"/>
      <w:r>
        <w:t>isikan</w:t>
      </w:r>
      <w:proofErr w:type="spellEnd"/>
      <w:r>
        <w:t xml:space="preserve"> masing-masing </w:t>
      </w:r>
      <w:proofErr w:type="spellStart"/>
      <w:r>
        <w:t>atributnya</w:t>
      </w:r>
      <w:proofErr w:type="spellEnd"/>
      <w:r>
        <w:t>:</w:t>
      </w:r>
    </w:p>
    <w:p w14:paraId="0CDC6D66" w14:textId="5573ACD6" w:rsidR="006429C7" w:rsidRDefault="007B3B06" w:rsidP="006429C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206" w:firstLine="0"/>
        <w:jc w:val="left"/>
      </w:pPr>
      <w:r w:rsidRPr="007B3B06">
        <w:rPr>
          <w:noProof/>
        </w:rPr>
        <w:drawing>
          <wp:inline distT="0" distB="0" distL="0" distR="0" wp14:anchorId="51BA6EA0" wp14:editId="4A9B6E79">
            <wp:extent cx="3892550" cy="2135127"/>
            <wp:effectExtent l="0" t="0" r="0" b="0"/>
            <wp:docPr id="65794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430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880" cy="214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C630" w14:textId="77777777" w:rsidR="00C821D5" w:rsidRDefault="00C821D5" w:rsidP="00C821D5">
      <w:pPr>
        <w:pStyle w:val="ListParagraph"/>
        <w:ind w:left="360" w:firstLine="0"/>
      </w:pPr>
    </w:p>
    <w:p w14:paraId="07EEC5CF" w14:textId="116BE487" w:rsidR="00332C24" w:rsidRDefault="00332C24" w:rsidP="00332C24">
      <w:pPr>
        <w:pStyle w:val="ListParagraph"/>
        <w:numPr>
          <w:ilvl w:val="0"/>
          <w:numId w:val="27"/>
        </w:numPr>
      </w:pPr>
      <w:r>
        <w:t xml:space="preserve">Cetak ke </w:t>
      </w:r>
      <w:proofErr w:type="spellStart"/>
      <w:r>
        <w:t>layar</w:t>
      </w:r>
      <w:proofErr w:type="spellEnd"/>
      <w:r>
        <w:t xml:space="preserve"> semua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 w:rsidRPr="005819FD">
        <w:rPr>
          <w:rFonts w:ascii="Courier New" w:hAnsi="Courier New" w:cs="Courier New"/>
          <w:b/>
          <w:sz w:val="20"/>
          <w:szCs w:val="20"/>
        </w:rPr>
        <w:t>ppArray</w:t>
      </w:r>
      <w:proofErr w:type="spellEnd"/>
      <w:r>
        <w:t>:</w:t>
      </w:r>
    </w:p>
    <w:p w14:paraId="2A7FE087" w14:textId="01338351" w:rsidR="006429C7" w:rsidRDefault="00CE4264" w:rsidP="006429C7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80" w:right="206" w:firstLine="0"/>
        <w:jc w:val="left"/>
      </w:pPr>
      <w:r w:rsidRPr="00CE4264">
        <w:rPr>
          <w:noProof/>
        </w:rPr>
        <w:drawing>
          <wp:inline distT="0" distB="0" distL="0" distR="0" wp14:anchorId="304173E6" wp14:editId="7DCC8D6F">
            <wp:extent cx="5480050" cy="1048257"/>
            <wp:effectExtent l="0" t="0" r="6350" b="0"/>
            <wp:docPr id="205503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305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342" cy="104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02CA" w14:textId="582A0B0A" w:rsidR="00332C24" w:rsidRDefault="0020205A" w:rsidP="00332C24">
      <w:pPr>
        <w:pStyle w:val="ListParagraph"/>
        <w:numPr>
          <w:ilvl w:val="0"/>
          <w:numId w:val="27"/>
        </w:numPr>
      </w:pPr>
      <w:r>
        <w:t>Run program</w:t>
      </w:r>
      <w:r w:rsidR="00332C24">
        <w:t xml:space="preserve"> dan </w:t>
      </w:r>
      <w:proofErr w:type="spellStart"/>
      <w:r w:rsidR="00332C24">
        <w:t>amati</w:t>
      </w:r>
      <w:proofErr w:type="spellEnd"/>
      <w:r w:rsidR="00332C24">
        <w:t xml:space="preserve"> </w:t>
      </w:r>
      <w:proofErr w:type="spellStart"/>
      <w:r w:rsidR="00332C24">
        <w:t>hasilnya</w:t>
      </w:r>
      <w:proofErr w:type="spellEnd"/>
      <w:r w:rsidR="00332C24">
        <w:t>.</w:t>
      </w:r>
    </w:p>
    <w:p w14:paraId="79726620" w14:textId="77777777" w:rsidR="007F5024" w:rsidRPr="00CD0274" w:rsidRDefault="007F5024" w:rsidP="007F5024"/>
    <w:bookmarkEnd w:id="7"/>
    <w:p w14:paraId="34C4C1C7" w14:textId="77777777" w:rsidR="007F5024" w:rsidRDefault="007F5024" w:rsidP="00965A4A">
      <w:pPr>
        <w:pStyle w:val="Sub-bab2"/>
        <w:numPr>
          <w:ilvl w:val="0"/>
          <w:numId w:val="38"/>
        </w:numPr>
        <w:ind w:left="567" w:hanging="567"/>
        <w:outlineLvl w:val="2"/>
      </w:pPr>
      <w:r>
        <w:t xml:space="preserve">Verifikasi Hasil </w:t>
      </w:r>
      <w:proofErr w:type="spellStart"/>
      <w:r>
        <w:t>Percobaan</w:t>
      </w:r>
      <w:proofErr w:type="spellEnd"/>
    </w:p>
    <w:p w14:paraId="727843BD" w14:textId="77777777" w:rsidR="008C6C03" w:rsidRDefault="007F5024" w:rsidP="008C6C03">
      <w:proofErr w:type="spellStart"/>
      <w:r w:rsidRPr="00373B3A">
        <w:rPr>
          <w:bCs/>
        </w:rPr>
        <w:t>Cocokkan</w:t>
      </w:r>
      <w:proofErr w:type="spellEnd"/>
      <w:r w:rsidRPr="00373B3A">
        <w:rPr>
          <w:bCs/>
        </w:rPr>
        <w:t xml:space="preserve"> hasil compile kode program anda dengan gambar berikut ini. </w:t>
      </w:r>
    </w:p>
    <w:p w14:paraId="0ACB8FF1" w14:textId="53483DEC" w:rsidR="008C6C03" w:rsidRDefault="00475064" w:rsidP="00B643BD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 w:firstLine="0"/>
      </w:pPr>
      <w:r w:rsidRPr="00475064">
        <w:rPr>
          <w:noProof/>
        </w:rPr>
        <w:drawing>
          <wp:inline distT="0" distB="0" distL="0" distR="0" wp14:anchorId="157C5BEE" wp14:editId="54F90171">
            <wp:extent cx="3233694" cy="463550"/>
            <wp:effectExtent l="0" t="0" r="5080" b="0"/>
            <wp:docPr id="1784352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529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5941" cy="46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8BB6" w14:textId="4EC5F84A" w:rsidR="008C6C03" w:rsidRPr="00373B3A" w:rsidRDefault="00B643BD" w:rsidP="007F5024">
      <w:r w:rsidRPr="00B643BD">
        <w:drawing>
          <wp:inline distT="0" distB="0" distL="0" distR="0" wp14:anchorId="1BD31B75" wp14:editId="6EC69138">
            <wp:extent cx="5543926" cy="1495510"/>
            <wp:effectExtent l="0" t="0" r="0" b="0"/>
            <wp:docPr id="150348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874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5576" cy="150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C38D" w14:textId="77777777" w:rsidR="007F5024" w:rsidRPr="00DD3F00" w:rsidRDefault="007F5024" w:rsidP="00965A4A">
      <w:pPr>
        <w:pStyle w:val="Sub-bab2"/>
        <w:numPr>
          <w:ilvl w:val="0"/>
          <w:numId w:val="38"/>
        </w:numPr>
        <w:ind w:left="567" w:hanging="567"/>
        <w:outlineLvl w:val="2"/>
      </w:pPr>
      <w:r>
        <w:t>Pertanyaan</w:t>
      </w:r>
    </w:p>
    <w:p w14:paraId="51D5B499" w14:textId="4DCAFB77" w:rsidR="00D61AA3" w:rsidRDefault="00F16311" w:rsidP="00D83760">
      <w:pPr>
        <w:pStyle w:val="ListParagraph"/>
        <w:numPr>
          <w:ilvl w:val="0"/>
          <w:numId w:val="24"/>
        </w:numPr>
      </w:pPr>
      <w:proofErr w:type="spellStart"/>
      <w:r>
        <w:t>Berdasarkan</w:t>
      </w:r>
      <w:proofErr w:type="spellEnd"/>
      <w:r>
        <w:t xml:space="preserve"> uji coba 3.2, apakah class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array of object harus selalu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sekaligus</w:t>
      </w:r>
      <w:proofErr w:type="spellEnd"/>
      <w:r>
        <w:t xml:space="preserve"> method?</w:t>
      </w:r>
      <w:r w:rsidR="00B35CB8">
        <w:t xml:space="preserve"> </w:t>
      </w:r>
      <w:proofErr w:type="spellStart"/>
      <w:r>
        <w:t>Jelaskan</w:t>
      </w:r>
      <w:proofErr w:type="spellEnd"/>
      <w:r>
        <w:t>!</w:t>
      </w:r>
    </w:p>
    <w:p w14:paraId="2EA739B7" w14:textId="4C852CDF" w:rsidR="00B643BD" w:rsidRDefault="00B643BD" w:rsidP="00B643BD">
      <w:pPr>
        <w:pStyle w:val="ListParagraph"/>
        <w:ind w:left="360" w:firstLine="0"/>
        <w:rPr>
          <w:b/>
          <w:bCs/>
        </w:rPr>
      </w:pPr>
      <w:r>
        <w:rPr>
          <w:b/>
          <w:bCs/>
        </w:rPr>
        <w:t xml:space="preserve">Jawab: </w:t>
      </w:r>
    </w:p>
    <w:p w14:paraId="12F49ECF" w14:textId="57A4DCCC" w:rsidR="00B643BD" w:rsidRPr="00B643BD" w:rsidRDefault="00F63826" w:rsidP="00F63826">
      <w:pPr>
        <w:pStyle w:val="ListParagraph"/>
        <w:ind w:left="360" w:firstLine="0"/>
      </w:pPr>
      <w:r>
        <w:t>Tidak selalu.</w:t>
      </w:r>
      <w:r>
        <w:t xml:space="preserve"> </w:t>
      </w:r>
      <w:r>
        <w:t xml:space="preserve">Pada kode di </w:t>
      </w:r>
      <w:proofErr w:type="spellStart"/>
      <w:r>
        <w:t>atas</w:t>
      </w:r>
      <w:proofErr w:type="spellEnd"/>
      <w:r>
        <w:t xml:space="preserve">, class </w:t>
      </w:r>
      <w:proofErr w:type="spellStart"/>
      <w:r>
        <w:t>PersegiPanjang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(</w:t>
      </w:r>
      <w:proofErr w:type="spellStart"/>
      <w:r>
        <w:t>panjang</w:t>
      </w:r>
      <w:proofErr w:type="spellEnd"/>
      <w:r>
        <w:t xml:space="preserve"> dan lebar) dan method (main).</w:t>
      </w:r>
      <w:r>
        <w:t xml:space="preserve"> </w:t>
      </w:r>
      <w:r>
        <w:t xml:space="preserve">Namun, class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array of object tidak selalu harus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sekaligus</w:t>
      </w:r>
      <w:proofErr w:type="spellEnd"/>
      <w:r>
        <w:t xml:space="preserve"> method.</w:t>
      </w:r>
    </w:p>
    <w:p w14:paraId="639DB2F3" w14:textId="5C73D272" w:rsidR="0078268D" w:rsidRDefault="00D83760" w:rsidP="0078268D">
      <w:pPr>
        <w:pStyle w:val="ListParagraph"/>
        <w:numPr>
          <w:ilvl w:val="0"/>
          <w:numId w:val="24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 w:rsidR="00AF6844">
        <w:t>dilakukan</w:t>
      </w:r>
      <w:proofErr w:type="spellEnd"/>
      <w:r w:rsidR="00AF6844">
        <w:t xml:space="preserve"> oleh kode program berikut?</w:t>
      </w:r>
    </w:p>
    <w:p w14:paraId="5D9796C5" w14:textId="0FDC6491" w:rsidR="00D83760" w:rsidRPr="003A5989" w:rsidRDefault="00DD40C9" w:rsidP="00F163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206" w:firstLine="0"/>
        <w:rPr>
          <w:rFonts w:ascii="Lucida Console" w:hAnsi="Lucida Console"/>
          <w:sz w:val="18"/>
        </w:rPr>
      </w:pPr>
      <w:r w:rsidRPr="00DD40C9">
        <w:rPr>
          <w:rFonts w:ascii="Lucida Console" w:hAnsi="Lucida Console"/>
          <w:noProof/>
          <w:sz w:val="18"/>
        </w:rPr>
        <w:drawing>
          <wp:inline distT="0" distB="0" distL="0" distR="0" wp14:anchorId="150AC5D3" wp14:editId="7097DE2C">
            <wp:extent cx="5365750" cy="314299"/>
            <wp:effectExtent l="0" t="0" r="0" b="0"/>
            <wp:docPr id="97955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556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895" cy="31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6C81" w14:textId="126AE677" w:rsidR="0078268D" w:rsidRDefault="0078268D" w:rsidP="0078268D">
      <w:pPr>
        <w:pStyle w:val="ListParagraph"/>
        <w:ind w:left="360" w:firstLine="0"/>
        <w:rPr>
          <w:b/>
          <w:bCs/>
        </w:rPr>
      </w:pPr>
      <w:r>
        <w:rPr>
          <w:b/>
          <w:bCs/>
        </w:rPr>
        <w:t>Jawab:</w:t>
      </w:r>
    </w:p>
    <w:p w14:paraId="7B7C14C8" w14:textId="01FD4EC4" w:rsidR="0078268D" w:rsidRDefault="0078268D" w:rsidP="0078268D">
      <w:pPr>
        <w:pStyle w:val="ListParagraph"/>
        <w:ind w:left="360" w:firstLine="0"/>
      </w:pPr>
      <w:r>
        <w:t>Creating an object of array</w:t>
      </w:r>
    </w:p>
    <w:p w14:paraId="79F9DF6D" w14:textId="2C3A03A5" w:rsidR="0078268D" w:rsidRPr="0078268D" w:rsidRDefault="0078268D" w:rsidP="0078268D">
      <w:pPr>
        <w:spacing w:after="160" w:line="259" w:lineRule="auto"/>
        <w:ind w:firstLine="0"/>
        <w:jc w:val="left"/>
      </w:pPr>
      <w:r>
        <w:br w:type="page"/>
      </w:r>
    </w:p>
    <w:p w14:paraId="1533DC43" w14:textId="33E70FC3" w:rsidR="00C92616" w:rsidRDefault="00C92616" w:rsidP="00C92616">
      <w:pPr>
        <w:pStyle w:val="ListParagraph"/>
        <w:numPr>
          <w:ilvl w:val="0"/>
          <w:numId w:val="24"/>
        </w:numPr>
      </w:pPr>
      <w:r>
        <w:lastRenderedPageBreak/>
        <w:t xml:space="preserve">Apakah class </w:t>
      </w:r>
      <w:proofErr w:type="spellStart"/>
      <w:r>
        <w:t>PersegiPanjang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? Jika tidak, kenapa bisa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konstruktur</w:t>
      </w:r>
      <w:proofErr w:type="spellEnd"/>
      <w:r>
        <w:t xml:space="preserve"> pada baris program berikut?</w:t>
      </w:r>
    </w:p>
    <w:p w14:paraId="0195A2ED" w14:textId="77777777" w:rsidR="00C92616" w:rsidRPr="00F16311" w:rsidRDefault="00C92616" w:rsidP="00C926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  <w:rPr>
          <w:rFonts w:ascii="Lucida Console" w:hAnsi="Lucida Console"/>
          <w:sz w:val="18"/>
        </w:rPr>
      </w:pPr>
      <w:r w:rsidRPr="00DD40C9">
        <w:rPr>
          <w:rFonts w:ascii="Lucida Console" w:hAnsi="Lucida Console"/>
          <w:noProof/>
          <w:sz w:val="18"/>
        </w:rPr>
        <w:drawing>
          <wp:inline distT="0" distB="0" distL="0" distR="0" wp14:anchorId="6498147E" wp14:editId="39572108">
            <wp:extent cx="3943350" cy="363474"/>
            <wp:effectExtent l="0" t="0" r="0" b="0"/>
            <wp:docPr id="40138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876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0517" cy="3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4DBA" w14:textId="56451132" w:rsidR="00DC624D" w:rsidRPr="00DC624D" w:rsidRDefault="00DC624D" w:rsidP="00DC624D">
      <w:pPr>
        <w:pStyle w:val="ListParagraph"/>
        <w:ind w:left="360" w:firstLine="0"/>
      </w:pPr>
      <w:r>
        <w:rPr>
          <w:b/>
          <w:bCs/>
        </w:rPr>
        <w:t xml:space="preserve">Jawab: </w:t>
      </w:r>
      <w:proofErr w:type="spellStart"/>
      <w:r>
        <w:t>ya</w:t>
      </w:r>
      <w:proofErr w:type="spellEnd"/>
      <w:r>
        <w:t xml:space="preserve">, class </w:t>
      </w:r>
      <w:proofErr w:type="spellStart"/>
      <w:r>
        <w:t>PersegiPanjang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. Karena pada baris pemograman </w:t>
      </w:r>
      <w:proofErr w:type="spellStart"/>
      <w:r>
        <w:t>tsb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. </w:t>
      </w:r>
      <w:r w:rsidRPr="00DC624D">
        <w:t xml:space="preserve">Jika class </w:t>
      </w:r>
      <w:proofErr w:type="spellStart"/>
      <w:r w:rsidRPr="00DC624D">
        <w:t>PersegiPanjang</w:t>
      </w:r>
      <w:proofErr w:type="spellEnd"/>
      <w:r w:rsidRPr="00DC624D">
        <w:t xml:space="preserve"> tidak </w:t>
      </w:r>
      <w:proofErr w:type="spellStart"/>
      <w:r w:rsidRPr="00DC624D">
        <w:t>mendefinisikan</w:t>
      </w:r>
      <w:proofErr w:type="spellEnd"/>
      <w:r w:rsidRPr="00DC624D">
        <w:t xml:space="preserve"> </w:t>
      </w:r>
      <w:proofErr w:type="spellStart"/>
      <w:r w:rsidRPr="00DC624D">
        <w:t>konstruktor</w:t>
      </w:r>
      <w:proofErr w:type="spellEnd"/>
      <w:r w:rsidRPr="00DC624D">
        <w:t xml:space="preserve"> </w:t>
      </w:r>
      <w:proofErr w:type="spellStart"/>
      <w:r w:rsidRPr="00DC624D">
        <w:t>secara</w:t>
      </w:r>
      <w:proofErr w:type="spellEnd"/>
      <w:r w:rsidRPr="00DC624D">
        <w:t xml:space="preserve"> </w:t>
      </w:r>
      <w:proofErr w:type="spellStart"/>
      <w:r w:rsidRPr="00DC624D">
        <w:t>eksplisit</w:t>
      </w:r>
      <w:proofErr w:type="spellEnd"/>
      <w:r w:rsidRPr="00DC624D">
        <w:t xml:space="preserve">, Java </w:t>
      </w:r>
      <w:proofErr w:type="spellStart"/>
      <w:r w:rsidRPr="00DC624D">
        <w:t>akan</w:t>
      </w:r>
      <w:proofErr w:type="spellEnd"/>
      <w:r w:rsidRPr="00DC624D">
        <w:t xml:space="preserve"> </w:t>
      </w:r>
      <w:proofErr w:type="spellStart"/>
      <w:r w:rsidRPr="00DC624D">
        <w:t>secara</w:t>
      </w:r>
      <w:proofErr w:type="spellEnd"/>
      <w:r w:rsidRPr="00DC624D">
        <w:t xml:space="preserve"> otomatis </w:t>
      </w:r>
      <w:proofErr w:type="spellStart"/>
      <w:r w:rsidRPr="00DC624D">
        <w:t>membuatkan</w:t>
      </w:r>
      <w:proofErr w:type="spellEnd"/>
      <w:r w:rsidRPr="00DC624D">
        <w:t xml:space="preserve"> </w:t>
      </w:r>
      <w:proofErr w:type="spellStart"/>
      <w:r w:rsidRPr="00DC624D">
        <w:t>konstruktor</w:t>
      </w:r>
      <w:proofErr w:type="spellEnd"/>
      <w:r w:rsidRPr="00DC624D">
        <w:t xml:space="preserve"> default.</w:t>
      </w:r>
    </w:p>
    <w:p w14:paraId="5037221B" w14:textId="77777777" w:rsidR="00DC624D" w:rsidRPr="00DC624D" w:rsidRDefault="00DC624D" w:rsidP="00DC624D">
      <w:pPr>
        <w:pStyle w:val="ListParagraph"/>
        <w:ind w:left="360" w:firstLine="0"/>
      </w:pPr>
    </w:p>
    <w:p w14:paraId="0FD32C7B" w14:textId="79EC255D" w:rsidR="007F5024" w:rsidRDefault="00D83760" w:rsidP="00965A4A">
      <w:pPr>
        <w:pStyle w:val="ListParagraph"/>
        <w:numPr>
          <w:ilvl w:val="0"/>
          <w:numId w:val="24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 w:rsidR="00AF6844">
        <w:t>dilakukan</w:t>
      </w:r>
      <w:proofErr w:type="spellEnd"/>
      <w:r w:rsidR="00AF6844">
        <w:t xml:space="preserve"> oleh kode program berikut?</w:t>
      </w:r>
    </w:p>
    <w:p w14:paraId="3B0D75C5" w14:textId="67AA0903" w:rsidR="00942694" w:rsidRPr="003A5989" w:rsidRDefault="005C0E14" w:rsidP="00F163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  <w:rPr>
          <w:rFonts w:ascii="Lucida Console" w:hAnsi="Lucida Console"/>
          <w:sz w:val="18"/>
        </w:rPr>
      </w:pPr>
      <w:r w:rsidRPr="005C0E14">
        <w:rPr>
          <w:rFonts w:ascii="Lucida Console" w:hAnsi="Lucida Console"/>
          <w:noProof/>
          <w:sz w:val="18"/>
        </w:rPr>
        <w:drawing>
          <wp:inline distT="0" distB="0" distL="0" distR="0" wp14:anchorId="0128A6B0" wp14:editId="33CB0A5B">
            <wp:extent cx="2921000" cy="432283"/>
            <wp:effectExtent l="0" t="0" r="0" b="6350"/>
            <wp:docPr id="132253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332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1730" cy="43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BD6F" w14:textId="709CB659" w:rsidR="00DC624D" w:rsidRPr="00DC624D" w:rsidRDefault="00DC624D" w:rsidP="00DC624D">
      <w:pPr>
        <w:pStyle w:val="ListParagraph"/>
        <w:ind w:left="360" w:firstLine="0"/>
      </w:pPr>
      <w:r>
        <w:rPr>
          <w:b/>
          <w:bCs/>
        </w:rPr>
        <w:t xml:space="preserve">Jawab: </w:t>
      </w:r>
      <w:r w:rsidRPr="00DC624D">
        <w:t xml:space="preserve">Kode program ini membuat array </w:t>
      </w:r>
      <w:proofErr w:type="spellStart"/>
      <w:r w:rsidRPr="00DC624D">
        <w:t>objek</w:t>
      </w:r>
      <w:proofErr w:type="spellEnd"/>
      <w:r w:rsidRPr="00DC624D">
        <w:t xml:space="preserve"> </w:t>
      </w:r>
      <w:proofErr w:type="spellStart"/>
      <w:r w:rsidRPr="00DC624D">
        <w:t>PersegiPanjang</w:t>
      </w:r>
      <w:proofErr w:type="spellEnd"/>
      <w:r w:rsidRPr="00DC624D">
        <w:t xml:space="preserve">, </w:t>
      </w:r>
      <w:proofErr w:type="spellStart"/>
      <w:r w:rsidRPr="00DC624D">
        <w:t>menginisialisasi</w:t>
      </w:r>
      <w:proofErr w:type="spellEnd"/>
      <w:r w:rsidRPr="00DC624D">
        <w:t xml:space="preserve"> </w:t>
      </w:r>
      <w:proofErr w:type="spellStart"/>
      <w:r w:rsidRPr="00DC624D">
        <w:t>nilai</w:t>
      </w:r>
      <w:proofErr w:type="spellEnd"/>
      <w:r w:rsidRPr="00DC624D">
        <w:t xml:space="preserve"> </w:t>
      </w:r>
      <w:proofErr w:type="spellStart"/>
      <w:r w:rsidRPr="00DC624D">
        <w:t>propertinya</w:t>
      </w:r>
      <w:proofErr w:type="spellEnd"/>
      <w:r w:rsidRPr="00DC624D">
        <w:t xml:space="preserve">, dan </w:t>
      </w:r>
      <w:proofErr w:type="spellStart"/>
      <w:r w:rsidRPr="00DC624D">
        <w:t>kemudian</w:t>
      </w:r>
      <w:proofErr w:type="spellEnd"/>
      <w:r w:rsidRPr="00DC624D">
        <w:t xml:space="preserve"> </w:t>
      </w:r>
      <w:proofErr w:type="spellStart"/>
      <w:r w:rsidRPr="00DC624D">
        <w:t>mencetak</w:t>
      </w:r>
      <w:proofErr w:type="spellEnd"/>
      <w:r w:rsidRPr="00DC624D">
        <w:t xml:space="preserve"> informasi tentang setiap </w:t>
      </w:r>
      <w:proofErr w:type="spellStart"/>
      <w:r w:rsidRPr="00DC624D">
        <w:t>objek</w:t>
      </w:r>
      <w:proofErr w:type="spellEnd"/>
      <w:r w:rsidRPr="00DC624D">
        <w:t>.</w:t>
      </w:r>
    </w:p>
    <w:p w14:paraId="32DFEE41" w14:textId="22CF93B8" w:rsidR="007F5024" w:rsidRDefault="00F16311" w:rsidP="00965A4A">
      <w:pPr>
        <w:pStyle w:val="ListParagraph"/>
        <w:numPr>
          <w:ilvl w:val="0"/>
          <w:numId w:val="24"/>
        </w:numPr>
      </w:pPr>
      <w:proofErr w:type="spellStart"/>
      <w:r>
        <w:t>Mengapa</w:t>
      </w:r>
      <w:proofErr w:type="spellEnd"/>
      <w:r>
        <w:t xml:space="preserve"> class </w:t>
      </w:r>
      <w:proofErr w:type="spellStart"/>
      <w:r>
        <w:t>PersegiPanjang</w:t>
      </w:r>
      <w:proofErr w:type="spellEnd"/>
      <w:r>
        <w:t xml:space="preserve"> </w:t>
      </w:r>
      <w:r w:rsidR="00710AF3">
        <w:t xml:space="preserve">dan </w:t>
      </w:r>
      <w:proofErr w:type="spellStart"/>
      <w:r w:rsidR="00710AF3">
        <w:t>PersegiPanjangDemo</w:t>
      </w:r>
      <w:proofErr w:type="spellEnd"/>
      <w:r w:rsidR="00710AF3">
        <w:t xml:space="preserve"> </w:t>
      </w:r>
      <w:proofErr w:type="spellStart"/>
      <w:r>
        <w:t>dipisahkan</w:t>
      </w:r>
      <w:proofErr w:type="spellEnd"/>
      <w:r>
        <w:t xml:space="preserve"> pada uji coba 3.2?</w:t>
      </w:r>
    </w:p>
    <w:p w14:paraId="40C06178" w14:textId="3D1E2107" w:rsidR="00DC624D" w:rsidRPr="0071469F" w:rsidRDefault="00DC624D" w:rsidP="00DC624D">
      <w:pPr>
        <w:pStyle w:val="ListParagraph"/>
        <w:ind w:left="360" w:firstLine="0"/>
      </w:pPr>
      <w:r>
        <w:rPr>
          <w:b/>
          <w:bCs/>
        </w:rPr>
        <w:t xml:space="preserve">Jawab: </w:t>
      </w:r>
      <w:r w:rsidR="0071469F">
        <w:t xml:space="preserve">agar class </w:t>
      </w:r>
      <w:proofErr w:type="spellStart"/>
      <w:r w:rsidR="0071469F">
        <w:t>PersegiPanjang</w:t>
      </w:r>
      <w:proofErr w:type="spellEnd"/>
      <w:r w:rsidR="0071469F">
        <w:t xml:space="preserve"> </w:t>
      </w:r>
      <w:proofErr w:type="spellStart"/>
      <w:r w:rsidR="0071469F">
        <w:t>dapat</w:t>
      </w:r>
      <w:proofErr w:type="spellEnd"/>
      <w:r w:rsidR="0071469F">
        <w:t xml:space="preserve"> digunakan kembali di program lain dan </w:t>
      </w:r>
      <w:proofErr w:type="spellStart"/>
      <w:r w:rsidR="0071469F">
        <w:t>bersifat</w:t>
      </w:r>
      <w:proofErr w:type="spellEnd"/>
      <w:r w:rsidR="0071469F">
        <w:t xml:space="preserve"> global. Selain itu </w:t>
      </w:r>
      <w:r w:rsidR="0071469F" w:rsidRPr="0071469F">
        <w:t xml:space="preserve">membuat kode lebih </w:t>
      </w:r>
      <w:proofErr w:type="spellStart"/>
      <w:r w:rsidR="0071469F" w:rsidRPr="0071469F">
        <w:t>mudah</w:t>
      </w:r>
      <w:proofErr w:type="spellEnd"/>
      <w:r w:rsidR="0071469F" w:rsidRPr="0071469F">
        <w:t xml:space="preserve"> </w:t>
      </w:r>
      <w:proofErr w:type="spellStart"/>
      <w:r w:rsidR="0071469F" w:rsidRPr="0071469F">
        <w:t>dipahami</w:t>
      </w:r>
      <w:proofErr w:type="spellEnd"/>
      <w:r w:rsidR="0071469F" w:rsidRPr="0071469F">
        <w:t xml:space="preserve">, </w:t>
      </w:r>
      <w:proofErr w:type="spellStart"/>
      <w:r w:rsidR="0071469F" w:rsidRPr="0071469F">
        <w:t>diubah</w:t>
      </w:r>
      <w:proofErr w:type="spellEnd"/>
      <w:r w:rsidR="0071469F" w:rsidRPr="0071469F">
        <w:t xml:space="preserve">, dan </w:t>
      </w:r>
      <w:proofErr w:type="spellStart"/>
      <w:r w:rsidR="0071469F" w:rsidRPr="0071469F">
        <w:t>diuji</w:t>
      </w:r>
      <w:proofErr w:type="spellEnd"/>
      <w:r w:rsidR="0071469F" w:rsidRPr="0071469F">
        <w:t>.</w:t>
      </w:r>
    </w:p>
    <w:p w14:paraId="2A173055" w14:textId="56A5F808" w:rsidR="007F5024" w:rsidRDefault="007F5024" w:rsidP="0071469F">
      <w:pPr>
        <w:ind w:firstLine="0"/>
      </w:pPr>
    </w:p>
    <w:p w14:paraId="533800ED" w14:textId="39E9DA00" w:rsidR="006A4186" w:rsidRDefault="00942694" w:rsidP="00965A4A">
      <w:pPr>
        <w:pStyle w:val="Sub-bab1"/>
        <w:numPr>
          <w:ilvl w:val="0"/>
          <w:numId w:val="39"/>
        </w:numPr>
        <w:tabs>
          <w:tab w:val="left" w:pos="426"/>
        </w:tabs>
        <w:ind w:left="284" w:hanging="284"/>
        <w:outlineLvl w:val="1"/>
      </w:pPr>
      <w:bookmarkStart w:id="8" w:name="_Toc1979937"/>
      <w:bookmarkStart w:id="9" w:name="_Toc11246559"/>
      <w:bookmarkStart w:id="10" w:name="_Toc11246548"/>
      <w:bookmarkEnd w:id="5"/>
      <w:proofErr w:type="spellStart"/>
      <w:r>
        <w:t>Menerima</w:t>
      </w:r>
      <w:proofErr w:type="spellEnd"/>
      <w:r>
        <w:t xml:space="preserve"> Input </w:t>
      </w:r>
      <w:proofErr w:type="spellStart"/>
      <w:r>
        <w:t>Isian</w:t>
      </w:r>
      <w:proofErr w:type="spellEnd"/>
      <w:r>
        <w:t xml:space="preserve"> Array Menggunakan Looping</w:t>
      </w:r>
      <w:bookmarkEnd w:id="8"/>
      <w:bookmarkEnd w:id="9"/>
    </w:p>
    <w:p w14:paraId="62956761" w14:textId="68706C7E" w:rsidR="007F5024" w:rsidRDefault="00942694" w:rsidP="007F5024">
      <w:r w:rsidRPr="004A17DD">
        <w:t xml:space="preserve">Pada </w:t>
      </w:r>
      <w:proofErr w:type="spellStart"/>
      <w:r w:rsidRPr="004A17DD">
        <w:t>praktikum</w:t>
      </w:r>
      <w:proofErr w:type="spellEnd"/>
      <w:r w:rsidRPr="004A17DD">
        <w:t xml:space="preserve"> ini </w:t>
      </w:r>
      <w:proofErr w:type="spellStart"/>
      <w:r w:rsidRPr="004A17DD">
        <w:t>kita</w:t>
      </w:r>
      <w:proofErr w:type="spellEnd"/>
      <w:r w:rsidRPr="004A17DD">
        <w:t xml:space="preserve"> </w:t>
      </w:r>
      <w:proofErr w:type="spellStart"/>
      <w:r w:rsidRPr="004A17DD">
        <w:t>akan</w:t>
      </w:r>
      <w:proofErr w:type="spellEnd"/>
      <w:r w:rsidRPr="004A17DD">
        <w:t xml:space="preserve"> </w:t>
      </w:r>
      <w:proofErr w:type="spellStart"/>
      <w:r w:rsidRPr="004A17DD">
        <w:t>menguba</w:t>
      </w:r>
      <w:r w:rsidR="00F16311">
        <w:t>h</w:t>
      </w:r>
      <w:proofErr w:type="spellEnd"/>
      <w:r w:rsidR="00F16311">
        <w:t xml:space="preserve"> hasil program </w:t>
      </w:r>
      <w:proofErr w:type="spellStart"/>
      <w:r w:rsidR="00F16311">
        <w:t>dari</w:t>
      </w:r>
      <w:proofErr w:type="spellEnd"/>
      <w:r w:rsidR="00F16311">
        <w:t xml:space="preserve"> </w:t>
      </w:r>
      <w:proofErr w:type="spellStart"/>
      <w:r w:rsidR="00F16311">
        <w:t>praktikum</w:t>
      </w:r>
      <w:proofErr w:type="spellEnd"/>
      <w:r w:rsidR="00F16311">
        <w:t xml:space="preserve"> 3.2</w:t>
      </w:r>
      <w:r w:rsidRPr="004A17DD">
        <w:t xml:space="preserve"> </w:t>
      </w:r>
      <w:proofErr w:type="spellStart"/>
      <w:r w:rsidRPr="004A17DD">
        <w:t>sehingga</w:t>
      </w:r>
      <w:proofErr w:type="spellEnd"/>
      <w:r w:rsidRPr="004A17DD">
        <w:t xml:space="preserve"> program </w:t>
      </w:r>
      <w:proofErr w:type="spellStart"/>
      <w:r w:rsidRPr="004A17DD">
        <w:t>dapat</w:t>
      </w:r>
      <w:proofErr w:type="spellEnd"/>
      <w:r w:rsidRPr="004A17DD">
        <w:t xml:space="preserve"> </w:t>
      </w:r>
      <w:proofErr w:type="spellStart"/>
      <w:r w:rsidRPr="004A17DD">
        <w:t>menerima</w:t>
      </w:r>
      <w:proofErr w:type="spellEnd"/>
      <w:r w:rsidRPr="004A17DD">
        <w:t xml:space="preserve"> input dan menggunakan looping untuk </w:t>
      </w:r>
      <w:proofErr w:type="spellStart"/>
      <w:r w:rsidRPr="004A17DD">
        <w:t>mengisikan</w:t>
      </w:r>
      <w:proofErr w:type="spellEnd"/>
      <w:r w:rsidRPr="004A17DD">
        <w:t xml:space="preserve"> </w:t>
      </w:r>
      <w:proofErr w:type="spellStart"/>
      <w:r w:rsidRPr="004A17DD">
        <w:t>atribut</w:t>
      </w:r>
      <w:proofErr w:type="spellEnd"/>
      <w:r w:rsidRPr="004A17DD">
        <w:t xml:space="preserve"> </w:t>
      </w:r>
      <w:proofErr w:type="spellStart"/>
      <w:r w:rsidRPr="004A17DD">
        <w:t>dari</w:t>
      </w:r>
      <w:proofErr w:type="spellEnd"/>
      <w:r w:rsidRPr="004A17DD">
        <w:t xml:space="preserve"> semua </w:t>
      </w:r>
      <w:proofErr w:type="spellStart"/>
      <w:r w:rsidRPr="004A17DD">
        <w:t>persegi</w:t>
      </w:r>
      <w:proofErr w:type="spellEnd"/>
      <w:r w:rsidRPr="004A17DD">
        <w:t xml:space="preserve"> </w:t>
      </w:r>
      <w:proofErr w:type="spellStart"/>
      <w:r w:rsidRPr="004A17DD">
        <w:t>panjang</w:t>
      </w:r>
      <w:proofErr w:type="spellEnd"/>
      <w:r w:rsidRPr="004A17DD">
        <w:t xml:space="preserve"> </w:t>
      </w:r>
    </w:p>
    <w:p w14:paraId="28FF3878" w14:textId="62260E09" w:rsidR="00F16311" w:rsidRDefault="0071469F" w:rsidP="0071469F">
      <w:pPr>
        <w:spacing w:after="160" w:line="259" w:lineRule="auto"/>
        <w:ind w:firstLine="0"/>
        <w:jc w:val="left"/>
      </w:pPr>
      <w:r>
        <w:br w:type="page"/>
      </w:r>
    </w:p>
    <w:p w14:paraId="18ABDBF1" w14:textId="77777777" w:rsidR="007F5024" w:rsidRDefault="007F5024" w:rsidP="00232838">
      <w:pPr>
        <w:pStyle w:val="Sub-bab2"/>
        <w:numPr>
          <w:ilvl w:val="2"/>
          <w:numId w:val="25"/>
        </w:numPr>
        <w:outlineLvl w:val="2"/>
      </w:pPr>
      <w:bookmarkStart w:id="11" w:name="_Toc11246546"/>
      <w:r>
        <w:lastRenderedPageBreak/>
        <w:t xml:space="preserve">Langkah-langkah </w:t>
      </w:r>
      <w:proofErr w:type="spellStart"/>
      <w:r>
        <w:t>Percobaan</w:t>
      </w:r>
      <w:bookmarkEnd w:id="11"/>
      <w:proofErr w:type="spellEnd"/>
    </w:p>
    <w:p w14:paraId="14216F04" w14:textId="50B54609" w:rsidR="007F5024" w:rsidRDefault="00942694" w:rsidP="00173920">
      <w:pPr>
        <w:pStyle w:val="ListParagraph"/>
        <w:numPr>
          <w:ilvl w:val="0"/>
          <w:numId w:val="3"/>
        </w:numPr>
      </w:pPr>
      <w:r w:rsidRPr="003D7DE1">
        <w:t xml:space="preserve">Import scanner pada class </w:t>
      </w:r>
      <w:proofErr w:type="spellStart"/>
      <w:r w:rsidR="00133C1B">
        <w:rPr>
          <w:rFonts w:ascii="Courier New" w:hAnsi="Courier New" w:cs="Courier New"/>
          <w:b/>
          <w:sz w:val="20"/>
          <w:szCs w:val="20"/>
        </w:rPr>
        <w:t>PersegiPanjangDemo</w:t>
      </w:r>
      <w:proofErr w:type="spellEnd"/>
      <w:r>
        <w:t>.</w:t>
      </w:r>
    </w:p>
    <w:p w14:paraId="639F9073" w14:textId="77777777" w:rsidR="00942694" w:rsidRDefault="00942694" w:rsidP="0094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206" w:firstLine="0"/>
        <w:jc w:val="left"/>
      </w:pPr>
      <w:r>
        <w:rPr>
          <w:noProof/>
        </w:rPr>
        <w:drawing>
          <wp:inline distT="0" distB="0" distL="0" distR="0" wp14:anchorId="6717D2E6" wp14:editId="1802A24A">
            <wp:extent cx="2178050" cy="2097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267" t="25226"/>
                    <a:stretch/>
                  </pic:blipFill>
                  <pic:spPr bwMode="auto">
                    <a:xfrm>
                      <a:off x="0" y="0"/>
                      <a:ext cx="2410698" cy="23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B4997" w14:textId="123975AE" w:rsidR="00942694" w:rsidRDefault="00942694" w:rsidP="00942694">
      <w:pPr>
        <w:pStyle w:val="ListParagraph"/>
        <w:ind w:left="360" w:firstLine="0"/>
      </w:pPr>
      <w:r>
        <w:t xml:space="preserve">Note: </w:t>
      </w:r>
      <w:proofErr w:type="spellStart"/>
      <w:r>
        <w:t>Letakkan</w:t>
      </w:r>
      <w:proofErr w:type="spellEnd"/>
      <w:r>
        <w:t xml:space="preserve"> kode import </w:t>
      </w:r>
      <w:proofErr w:type="spellStart"/>
      <w:r>
        <w:t>dibawah</w:t>
      </w:r>
      <w:proofErr w:type="spellEnd"/>
      <w:r>
        <w:t xml:space="preserve"> kode package</w:t>
      </w:r>
      <w:r w:rsidR="00133C1B">
        <w:t xml:space="preserve"> (jika </w:t>
      </w:r>
      <w:proofErr w:type="spellStart"/>
      <w:r w:rsidR="00133C1B">
        <w:t>ada</w:t>
      </w:r>
      <w:proofErr w:type="spellEnd"/>
      <w:r w:rsidR="00133C1B">
        <w:t>)</w:t>
      </w:r>
      <w:r>
        <w:t>.</w:t>
      </w:r>
    </w:p>
    <w:p w14:paraId="593CD92D" w14:textId="565E9BCF" w:rsidR="0071469F" w:rsidRDefault="0071469F" w:rsidP="00942694">
      <w:pPr>
        <w:pStyle w:val="ListParagraph"/>
        <w:ind w:left="360" w:firstLine="0"/>
      </w:pPr>
      <w:r>
        <w:rPr>
          <w:noProof/>
        </w:rPr>
        <w:drawing>
          <wp:inline distT="0" distB="0" distL="0" distR="0" wp14:anchorId="068C37DC" wp14:editId="462EFD2E">
            <wp:extent cx="5444794" cy="3609892"/>
            <wp:effectExtent l="0" t="0" r="3810" b="0"/>
            <wp:docPr id="118270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00522" name="Picture 118270052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473" cy="363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A459" w14:textId="6139D31A" w:rsidR="007F5024" w:rsidRDefault="00942694" w:rsidP="00173920">
      <w:pPr>
        <w:pStyle w:val="ListParagraph"/>
        <w:numPr>
          <w:ilvl w:val="0"/>
          <w:numId w:val="3"/>
        </w:numPr>
      </w:pPr>
      <w:r w:rsidRPr="003D7DE1">
        <w:t xml:space="preserve">Pada </w:t>
      </w:r>
      <w:proofErr w:type="spellStart"/>
      <w:r w:rsidRPr="003D7DE1">
        <w:t>praktikum</w:t>
      </w:r>
      <w:proofErr w:type="spellEnd"/>
      <w:r w:rsidRPr="003D7DE1">
        <w:t xml:space="preserve"> </w:t>
      </w:r>
      <w:r w:rsidR="00F16311">
        <w:t>3</w:t>
      </w:r>
      <w:r>
        <w:t>.2</w:t>
      </w:r>
      <w:r w:rsidRPr="003D7DE1">
        <w:t xml:space="preserve"> </w:t>
      </w:r>
      <w:proofErr w:type="spellStart"/>
      <w:r w:rsidRPr="003D7DE1">
        <w:t>poin</w:t>
      </w:r>
      <w:proofErr w:type="spellEnd"/>
      <w:r w:rsidRPr="003D7DE1">
        <w:t xml:space="preserve"> nomor 4, </w:t>
      </w:r>
      <w:proofErr w:type="spellStart"/>
      <w:r w:rsidR="003D3EFA">
        <w:t>modifikasi</w:t>
      </w:r>
      <w:proofErr w:type="spellEnd"/>
      <w:r w:rsidR="003D3EFA">
        <w:t xml:space="preserve"> kode program </w:t>
      </w:r>
      <w:proofErr w:type="spellStart"/>
      <w:r w:rsidR="003D3EFA">
        <w:t>sebagai</w:t>
      </w:r>
      <w:proofErr w:type="spellEnd"/>
      <w:r w:rsidR="003D3EFA">
        <w:t xml:space="preserve"> berikut. B</w:t>
      </w:r>
      <w:r w:rsidRPr="003D7DE1">
        <w:t xml:space="preserve">uat </w:t>
      </w:r>
      <w:proofErr w:type="spellStart"/>
      <w:r w:rsidRPr="003D7DE1">
        <w:t>objek</w:t>
      </w:r>
      <w:proofErr w:type="spellEnd"/>
      <w:r w:rsidRPr="003D7DE1">
        <w:t xml:space="preserve"> </w:t>
      </w:r>
      <w:r w:rsidRPr="005819FD">
        <w:rPr>
          <w:rFonts w:ascii="Courier New" w:hAnsi="Courier New" w:cs="Courier New"/>
          <w:b/>
          <w:sz w:val="20"/>
          <w:szCs w:val="20"/>
        </w:rPr>
        <w:t>Scanner</w:t>
      </w:r>
      <w:r w:rsidRPr="003D7DE1">
        <w:t xml:space="preserve"> untuk </w:t>
      </w:r>
      <w:proofErr w:type="spellStart"/>
      <w:r w:rsidRPr="003D7DE1">
        <w:t>menerima</w:t>
      </w:r>
      <w:proofErr w:type="spellEnd"/>
      <w:r w:rsidRPr="003D7DE1">
        <w:t xml:space="preserve"> input, </w:t>
      </w:r>
      <w:proofErr w:type="spellStart"/>
      <w:r w:rsidRPr="003D7DE1">
        <w:t>kemudian</w:t>
      </w:r>
      <w:proofErr w:type="spellEnd"/>
      <w:r w:rsidRPr="003D7DE1">
        <w:t xml:space="preserve"> </w:t>
      </w:r>
      <w:proofErr w:type="spellStart"/>
      <w:r w:rsidRPr="003D7DE1">
        <w:t>lakukan</w:t>
      </w:r>
      <w:proofErr w:type="spellEnd"/>
      <w:r w:rsidRPr="003D7DE1">
        <w:t xml:space="preserve"> looping untuk </w:t>
      </w:r>
      <w:proofErr w:type="spellStart"/>
      <w:r w:rsidRPr="003D7DE1">
        <w:t>menerima</w:t>
      </w:r>
      <w:proofErr w:type="spellEnd"/>
      <w:r w:rsidRPr="003D7DE1">
        <w:t xml:space="preserve"> </w:t>
      </w:r>
      <w:r w:rsidR="00344E4B">
        <w:t xml:space="preserve">informasi </w:t>
      </w:r>
      <w:proofErr w:type="spellStart"/>
      <w:r w:rsidR="00344E4B">
        <w:t>panjang</w:t>
      </w:r>
      <w:proofErr w:type="spellEnd"/>
      <w:r w:rsidR="00344E4B">
        <w:t xml:space="preserve"> dan lebar</w:t>
      </w:r>
      <w:r w:rsidRPr="003D7DE1">
        <w:t>:</w:t>
      </w:r>
    </w:p>
    <w:p w14:paraId="095FC57A" w14:textId="383DBBDD" w:rsidR="00942694" w:rsidRDefault="00C3084B" w:rsidP="00642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206" w:firstLine="0"/>
        <w:jc w:val="left"/>
      </w:pPr>
      <w:r w:rsidRPr="00C3084B">
        <w:rPr>
          <w:noProof/>
        </w:rPr>
        <w:drawing>
          <wp:inline distT="0" distB="0" distL="0" distR="0" wp14:anchorId="335CDA50" wp14:editId="64CC413E">
            <wp:extent cx="4133850" cy="1972963"/>
            <wp:effectExtent l="0" t="0" r="0" b="8255"/>
            <wp:docPr id="198419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964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9449" cy="198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7B38" w14:textId="19EA0121" w:rsidR="00BC28EB" w:rsidRDefault="00BC28EB" w:rsidP="00BC28EB">
      <w:pPr>
        <w:pStyle w:val="ListParagraph"/>
        <w:ind w:left="360" w:firstLine="0"/>
      </w:pPr>
      <w:r>
        <w:rPr>
          <w:noProof/>
        </w:rPr>
        <w:lastRenderedPageBreak/>
        <w:drawing>
          <wp:inline distT="0" distB="0" distL="0" distR="0" wp14:anchorId="413A1366" wp14:editId="1E984B8E">
            <wp:extent cx="5549155" cy="2960536"/>
            <wp:effectExtent l="0" t="0" r="0" b="0"/>
            <wp:docPr id="1856389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89328" name="Picture 185638932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826" cy="29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9D11" w14:textId="75301091" w:rsidR="00942694" w:rsidRDefault="00942694" w:rsidP="00097882">
      <w:pPr>
        <w:pStyle w:val="ListParagraph"/>
        <w:numPr>
          <w:ilvl w:val="0"/>
          <w:numId w:val="3"/>
        </w:numPr>
      </w:pPr>
      <w:r w:rsidRPr="00B22A70">
        <w:t xml:space="preserve">Pada </w:t>
      </w:r>
      <w:proofErr w:type="spellStart"/>
      <w:r w:rsidRPr="00B22A70">
        <w:t>praktikum</w:t>
      </w:r>
      <w:proofErr w:type="spellEnd"/>
      <w:r w:rsidRPr="00B22A70">
        <w:t xml:space="preserve"> </w:t>
      </w:r>
      <w:r w:rsidR="006429C7">
        <w:t>3</w:t>
      </w:r>
      <w:r>
        <w:t>.2</w:t>
      </w:r>
      <w:r w:rsidRPr="00B22A70">
        <w:t xml:space="preserve"> </w:t>
      </w:r>
      <w:proofErr w:type="spellStart"/>
      <w:r w:rsidRPr="00B22A70">
        <w:t>poin</w:t>
      </w:r>
      <w:proofErr w:type="spellEnd"/>
      <w:r w:rsidRPr="00B22A70">
        <w:t xml:space="preserve"> nomor 5, </w:t>
      </w:r>
      <w:proofErr w:type="spellStart"/>
      <w:r w:rsidR="00E30882">
        <w:t>modifikasi</w:t>
      </w:r>
      <w:proofErr w:type="spellEnd"/>
      <w:r w:rsidR="00E30882">
        <w:t xml:space="preserve"> kode program </w:t>
      </w:r>
      <w:proofErr w:type="spellStart"/>
      <w:r w:rsidR="00E30882">
        <w:t>sebagai</w:t>
      </w:r>
      <w:proofErr w:type="spellEnd"/>
      <w:r w:rsidR="00E30882">
        <w:t xml:space="preserve"> berikut. </w:t>
      </w:r>
      <w:proofErr w:type="spellStart"/>
      <w:r w:rsidR="00E30882">
        <w:t>L</w:t>
      </w:r>
      <w:r w:rsidRPr="00B22A70">
        <w:t>akukan</w:t>
      </w:r>
      <w:proofErr w:type="spellEnd"/>
      <w:r w:rsidRPr="00B22A70">
        <w:t xml:space="preserve"> looping untuk </w:t>
      </w:r>
      <w:proofErr w:type="spellStart"/>
      <w:r w:rsidRPr="00B22A70">
        <w:t>mengakses</w:t>
      </w:r>
      <w:proofErr w:type="spellEnd"/>
      <w:r w:rsidRPr="00B22A70">
        <w:t xml:space="preserve"> </w:t>
      </w:r>
      <w:r w:rsidR="00AF398C">
        <w:t>elemen</w:t>
      </w:r>
      <w:r w:rsidRPr="00B22A70">
        <w:t xml:space="preserve"> array dan menampilkan</w:t>
      </w:r>
      <w:r w:rsidR="00635709">
        <w:t xml:space="preserve"> </w:t>
      </w:r>
      <w:proofErr w:type="spellStart"/>
      <w:r w:rsidR="00635709">
        <w:t>informasinya</w:t>
      </w:r>
      <w:proofErr w:type="spellEnd"/>
      <w:r w:rsidR="00635709">
        <w:t xml:space="preserve"> </w:t>
      </w:r>
      <w:r w:rsidRPr="00B22A70">
        <w:t xml:space="preserve">ke </w:t>
      </w:r>
      <w:proofErr w:type="spellStart"/>
      <w:r w:rsidRPr="00B22A70">
        <w:t>layar</w:t>
      </w:r>
      <w:proofErr w:type="spellEnd"/>
      <w:r w:rsidRPr="00B22A70">
        <w:t xml:space="preserve">: </w:t>
      </w:r>
    </w:p>
    <w:p w14:paraId="45CF64C0" w14:textId="25DA988B" w:rsidR="00942694" w:rsidRDefault="004F35C6" w:rsidP="006429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 w:right="206" w:firstLine="0"/>
        <w:jc w:val="left"/>
      </w:pPr>
      <w:r w:rsidRPr="004F35C6">
        <w:rPr>
          <w:noProof/>
        </w:rPr>
        <w:drawing>
          <wp:inline distT="0" distB="0" distL="0" distR="0" wp14:anchorId="4E1AE5F6" wp14:editId="5FCD350A">
            <wp:extent cx="5365750" cy="679292"/>
            <wp:effectExtent l="0" t="0" r="0" b="6985"/>
            <wp:docPr id="1715888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881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1638" cy="68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589E" w14:textId="5E9B073E" w:rsidR="00BC28EB" w:rsidRDefault="00BC28EB" w:rsidP="00BC28EB">
      <w:pPr>
        <w:pStyle w:val="ListParagraph"/>
        <w:ind w:left="360" w:firstLine="0"/>
      </w:pPr>
      <w:r>
        <w:rPr>
          <w:noProof/>
        </w:rPr>
        <w:drawing>
          <wp:inline distT="0" distB="0" distL="0" distR="0" wp14:anchorId="7C71BDE5" wp14:editId="58AA76B1">
            <wp:extent cx="5482011" cy="1195477"/>
            <wp:effectExtent l="0" t="0" r="4445" b="5080"/>
            <wp:docPr id="1760135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35024" name="Picture 1760135024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250" cy="119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AA16" w14:textId="5DCEB428" w:rsidR="00662E00" w:rsidRDefault="0075796E" w:rsidP="00ED2E07">
      <w:pPr>
        <w:pStyle w:val="ListParagraph"/>
        <w:numPr>
          <w:ilvl w:val="0"/>
          <w:numId w:val="3"/>
        </w:numPr>
      </w:pPr>
      <w:r>
        <w:t>Run program dan</w:t>
      </w:r>
      <w:r w:rsidR="00942694" w:rsidRPr="00D925CB">
        <w:t xml:space="preserve"> </w:t>
      </w:r>
      <w:proofErr w:type="spellStart"/>
      <w:r w:rsidR="00942694" w:rsidRPr="00D925CB">
        <w:t>amati</w:t>
      </w:r>
      <w:proofErr w:type="spellEnd"/>
      <w:r w:rsidR="00942694" w:rsidRPr="00D925CB">
        <w:t xml:space="preserve"> </w:t>
      </w:r>
      <w:proofErr w:type="spellStart"/>
      <w:r w:rsidR="00942694" w:rsidRPr="00D925CB">
        <w:t>hasilnya</w:t>
      </w:r>
      <w:proofErr w:type="spellEnd"/>
      <w:r w:rsidR="00942694">
        <w:t>.</w:t>
      </w:r>
    </w:p>
    <w:p w14:paraId="573EC736" w14:textId="77777777" w:rsidR="007F5024" w:rsidRDefault="007F5024" w:rsidP="00965A4A">
      <w:pPr>
        <w:pStyle w:val="Sub-bab2"/>
        <w:numPr>
          <w:ilvl w:val="2"/>
          <w:numId w:val="25"/>
        </w:numPr>
        <w:outlineLvl w:val="2"/>
      </w:pPr>
      <w:bookmarkStart w:id="12" w:name="_Toc11246547"/>
      <w:r>
        <w:t xml:space="preserve">Verifikasi Hasil </w:t>
      </w:r>
      <w:proofErr w:type="spellStart"/>
      <w:r>
        <w:t>Percobaan</w:t>
      </w:r>
      <w:bookmarkEnd w:id="12"/>
      <w:proofErr w:type="spellEnd"/>
    </w:p>
    <w:p w14:paraId="1E6D44C7" w14:textId="7A2A5EC7" w:rsidR="007F5024" w:rsidRDefault="00942694" w:rsidP="007F5024">
      <w:r>
        <w:t xml:space="preserve">Contoh verifikasi hasil </w:t>
      </w:r>
      <w:proofErr w:type="spellStart"/>
      <w:r>
        <w:t>percobaan</w:t>
      </w:r>
      <w:proofErr w:type="spellEnd"/>
      <w:r>
        <w:t xml:space="preserve"> ini.</w:t>
      </w:r>
    </w:p>
    <w:p w14:paraId="71BE11BF" w14:textId="2EC82B35" w:rsidR="00942694" w:rsidRDefault="001835E3" w:rsidP="0094269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60" w:line="259" w:lineRule="auto"/>
        <w:ind w:left="360" w:right="206" w:firstLine="0"/>
        <w:jc w:val="left"/>
      </w:pPr>
      <w:r w:rsidRPr="001835E3">
        <w:rPr>
          <w:noProof/>
        </w:rPr>
        <w:drawing>
          <wp:inline distT="0" distB="0" distL="0" distR="0" wp14:anchorId="502E5FC1" wp14:editId="19AF2F6E">
            <wp:extent cx="2908300" cy="1704866"/>
            <wp:effectExtent l="0" t="0" r="6350" b="0"/>
            <wp:docPr id="15430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29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5748" cy="170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FA1A" w14:textId="5CF8F631" w:rsidR="00BC28EB" w:rsidRDefault="00BC28EB" w:rsidP="00BC28EB">
      <w:pPr>
        <w:pStyle w:val="Sub-bab2"/>
        <w:outlineLvl w:val="2"/>
      </w:pPr>
      <w:r w:rsidRPr="00BC28EB">
        <w:lastRenderedPageBreak/>
        <w:drawing>
          <wp:inline distT="0" distB="0" distL="0" distR="0" wp14:anchorId="56099D6D" wp14:editId="21085B7C">
            <wp:extent cx="5713095" cy="2839085"/>
            <wp:effectExtent l="0" t="0" r="1905" b="0"/>
            <wp:docPr id="173117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7653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9865" w14:textId="2615B84C" w:rsidR="007F5024" w:rsidRDefault="007F5024" w:rsidP="00965A4A">
      <w:pPr>
        <w:pStyle w:val="Sub-bab2"/>
        <w:numPr>
          <w:ilvl w:val="2"/>
          <w:numId w:val="25"/>
        </w:numPr>
        <w:outlineLvl w:val="2"/>
      </w:pPr>
      <w:r>
        <w:t>Pertanyaan</w:t>
      </w:r>
    </w:p>
    <w:p w14:paraId="472B033C" w14:textId="3527CC42" w:rsidR="00A43B42" w:rsidRPr="00817D2B" w:rsidRDefault="00A43B42" w:rsidP="00965A4A">
      <w:pPr>
        <w:pStyle w:val="ListParagraph"/>
        <w:numPr>
          <w:ilvl w:val="0"/>
          <w:numId w:val="22"/>
        </w:numPr>
      </w:pPr>
      <w:r w:rsidRPr="00817D2B">
        <w:t xml:space="preserve">Tambahkan method </w:t>
      </w:r>
      <w:proofErr w:type="spellStart"/>
      <w:proofErr w:type="gramStart"/>
      <w:r w:rsidRPr="00817D2B">
        <w:t>cetakInfo</w:t>
      </w:r>
      <w:proofErr w:type="spellEnd"/>
      <w:r w:rsidRPr="00817D2B">
        <w:t>(</w:t>
      </w:r>
      <w:proofErr w:type="gramEnd"/>
      <w:r w:rsidRPr="00817D2B">
        <w:t xml:space="preserve">) pada class </w:t>
      </w:r>
      <w:proofErr w:type="spellStart"/>
      <w:r w:rsidRPr="00817D2B">
        <w:t>PersegiPanjang</w:t>
      </w:r>
      <w:proofErr w:type="spellEnd"/>
      <w:r w:rsidRPr="00817D2B">
        <w:t xml:space="preserve"> </w:t>
      </w:r>
      <w:proofErr w:type="spellStart"/>
      <w:r w:rsidRPr="00817D2B">
        <w:t>kemudian</w:t>
      </w:r>
      <w:proofErr w:type="spellEnd"/>
      <w:r w:rsidRPr="00817D2B">
        <w:t xml:space="preserve"> </w:t>
      </w:r>
      <w:proofErr w:type="spellStart"/>
      <w:r w:rsidR="00BC0F5D">
        <w:t>modifikasi</w:t>
      </w:r>
      <w:proofErr w:type="spellEnd"/>
      <w:r w:rsidR="00BC0F5D">
        <w:t xml:space="preserve"> kode program pada langkah no 3.</w:t>
      </w:r>
    </w:p>
    <w:p w14:paraId="5CE8B989" w14:textId="702A636D" w:rsidR="004B305E" w:rsidRPr="00CB27A0" w:rsidRDefault="00741934" w:rsidP="004B305E">
      <w:pPr>
        <w:pStyle w:val="ListParagraph"/>
        <w:numPr>
          <w:ilvl w:val="0"/>
          <w:numId w:val="22"/>
        </w:numPr>
      </w:pPr>
      <w:proofErr w:type="spellStart"/>
      <w:r w:rsidRPr="00CB27A0">
        <w:t>Misalkan</w:t>
      </w:r>
      <w:proofErr w:type="spellEnd"/>
      <w:r w:rsidRPr="00CB27A0">
        <w:t xml:space="preserve"> Anda punya </w:t>
      </w:r>
      <w:r w:rsidRPr="00A83BBF">
        <w:rPr>
          <w:b/>
          <w:bCs/>
          <w:color w:val="2E74B5" w:themeColor="accent5" w:themeShade="BF"/>
        </w:rPr>
        <w:t>array baru</w:t>
      </w:r>
      <w:r w:rsidRPr="00A83BBF">
        <w:rPr>
          <w:color w:val="2E74B5" w:themeColor="accent5" w:themeShade="BF"/>
        </w:rPr>
        <w:t xml:space="preserve"> </w:t>
      </w:r>
      <w:proofErr w:type="spellStart"/>
      <w:r w:rsidRPr="00CB27A0">
        <w:t>bertipe</w:t>
      </w:r>
      <w:proofErr w:type="spellEnd"/>
      <w:r w:rsidRPr="00CB27A0">
        <w:t xml:space="preserve"> array of </w:t>
      </w:r>
      <w:proofErr w:type="spellStart"/>
      <w:r w:rsidRPr="00CB27A0">
        <w:t>PersegiPanjang</w:t>
      </w:r>
      <w:proofErr w:type="spellEnd"/>
      <w:r w:rsidRPr="00CB27A0">
        <w:t xml:space="preserve"> dengan </w:t>
      </w:r>
      <w:proofErr w:type="spellStart"/>
      <w:r w:rsidRPr="00CB27A0">
        <w:t>nama</w:t>
      </w:r>
      <w:proofErr w:type="spellEnd"/>
      <w:r w:rsidRPr="00CB27A0">
        <w:t xml:space="preserve"> </w:t>
      </w:r>
      <w:proofErr w:type="spellStart"/>
      <w:r w:rsidRPr="00CB27A0">
        <w:rPr>
          <w:b/>
          <w:bCs/>
        </w:rPr>
        <w:t>myArrayOfPersegiPanjang</w:t>
      </w:r>
      <w:proofErr w:type="spellEnd"/>
      <w:r w:rsidR="00A712FE" w:rsidRPr="00CB27A0">
        <w:t xml:space="preserve">. </w:t>
      </w:r>
      <w:proofErr w:type="spellStart"/>
      <w:r w:rsidR="00A712FE" w:rsidRPr="00CB27A0">
        <w:t>Mengapa</w:t>
      </w:r>
      <w:proofErr w:type="spellEnd"/>
      <w:r w:rsidR="00A712FE" w:rsidRPr="00CB27A0">
        <w:t xml:space="preserve"> kode berikut </w:t>
      </w:r>
      <w:proofErr w:type="spellStart"/>
      <w:r w:rsidR="00A712FE" w:rsidRPr="00CB27A0">
        <w:t>menyebabkan</w:t>
      </w:r>
      <w:proofErr w:type="spellEnd"/>
      <w:r w:rsidR="00A712FE" w:rsidRPr="00CB27A0">
        <w:t xml:space="preserve"> error?</w:t>
      </w:r>
    </w:p>
    <w:p w14:paraId="75F4468F" w14:textId="4BCF63E3" w:rsidR="00754D7D" w:rsidRPr="00CB27A0" w:rsidRDefault="00754D7D" w:rsidP="004B30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180" w:firstLine="0"/>
        <w:rPr>
          <w:rFonts w:ascii="Consolas" w:hAnsi="Consolas"/>
          <w:sz w:val="20"/>
          <w:szCs w:val="24"/>
        </w:rPr>
      </w:pPr>
      <w:proofErr w:type="spellStart"/>
      <w:proofErr w:type="gramStart"/>
      <w:r w:rsidRPr="00CB27A0">
        <w:rPr>
          <w:rFonts w:ascii="Consolas" w:hAnsi="Consolas"/>
          <w:sz w:val="20"/>
          <w:szCs w:val="24"/>
        </w:rPr>
        <w:t>Persegi</w:t>
      </w:r>
      <w:r w:rsidR="00370D90" w:rsidRPr="00CB27A0">
        <w:rPr>
          <w:rFonts w:ascii="Consolas" w:hAnsi="Consolas"/>
          <w:sz w:val="20"/>
          <w:szCs w:val="24"/>
        </w:rPr>
        <w:t>Panjang</w:t>
      </w:r>
      <w:proofErr w:type="spellEnd"/>
      <w:r w:rsidRPr="00CB27A0">
        <w:rPr>
          <w:rFonts w:ascii="Consolas" w:hAnsi="Consolas"/>
          <w:sz w:val="20"/>
          <w:szCs w:val="24"/>
        </w:rPr>
        <w:t>[</w:t>
      </w:r>
      <w:proofErr w:type="gramEnd"/>
      <w:r w:rsidRPr="00CB27A0">
        <w:rPr>
          <w:rFonts w:ascii="Consolas" w:hAnsi="Consolas"/>
          <w:sz w:val="20"/>
          <w:szCs w:val="24"/>
        </w:rPr>
        <w:t xml:space="preserve">] </w:t>
      </w:r>
      <w:proofErr w:type="spellStart"/>
      <w:r w:rsidR="00370D90" w:rsidRPr="00CB27A0">
        <w:rPr>
          <w:rFonts w:ascii="Consolas" w:hAnsi="Consolas"/>
          <w:sz w:val="20"/>
          <w:szCs w:val="24"/>
        </w:rPr>
        <w:t>myA</w:t>
      </w:r>
      <w:r w:rsidRPr="00CB27A0">
        <w:rPr>
          <w:rFonts w:ascii="Consolas" w:hAnsi="Consolas"/>
          <w:sz w:val="20"/>
          <w:szCs w:val="24"/>
        </w:rPr>
        <w:t>rrayOfPersegi</w:t>
      </w:r>
      <w:r w:rsidR="00A61C0C">
        <w:rPr>
          <w:rFonts w:ascii="Consolas" w:hAnsi="Consolas"/>
          <w:sz w:val="20"/>
          <w:szCs w:val="24"/>
        </w:rPr>
        <w:t>Panjang</w:t>
      </w:r>
      <w:proofErr w:type="spellEnd"/>
      <w:r w:rsidRPr="00CB27A0">
        <w:rPr>
          <w:rFonts w:ascii="Consolas" w:hAnsi="Consolas"/>
          <w:sz w:val="20"/>
          <w:szCs w:val="24"/>
        </w:rPr>
        <w:t xml:space="preserve"> = new </w:t>
      </w:r>
      <w:proofErr w:type="spellStart"/>
      <w:r w:rsidRPr="00CB27A0">
        <w:rPr>
          <w:rFonts w:ascii="Consolas" w:hAnsi="Consolas"/>
          <w:sz w:val="20"/>
          <w:szCs w:val="24"/>
        </w:rPr>
        <w:t>Persegi</w:t>
      </w:r>
      <w:r w:rsidR="00370D90" w:rsidRPr="00CB27A0">
        <w:rPr>
          <w:rFonts w:ascii="Consolas" w:hAnsi="Consolas"/>
          <w:sz w:val="20"/>
          <w:szCs w:val="24"/>
        </w:rPr>
        <w:t>Panjang</w:t>
      </w:r>
      <w:proofErr w:type="spellEnd"/>
      <w:r w:rsidRPr="00CB27A0">
        <w:rPr>
          <w:rFonts w:ascii="Consolas" w:hAnsi="Consolas"/>
          <w:sz w:val="20"/>
          <w:szCs w:val="24"/>
        </w:rPr>
        <w:t>[100];</w:t>
      </w:r>
    </w:p>
    <w:p w14:paraId="22023B7C" w14:textId="2FFBE513" w:rsidR="00F4052E" w:rsidRPr="00754D7D" w:rsidRDefault="00A61C0C" w:rsidP="00754D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180" w:firstLine="0"/>
        <w:rPr>
          <w:rFonts w:ascii="Consolas" w:hAnsi="Consolas"/>
          <w:sz w:val="20"/>
          <w:szCs w:val="24"/>
        </w:rPr>
      </w:pPr>
      <w:proofErr w:type="spellStart"/>
      <w:proofErr w:type="gramStart"/>
      <w:r>
        <w:rPr>
          <w:rFonts w:ascii="Consolas" w:hAnsi="Consolas"/>
          <w:sz w:val="20"/>
          <w:szCs w:val="24"/>
        </w:rPr>
        <w:t>myA</w:t>
      </w:r>
      <w:r w:rsidR="00754D7D" w:rsidRPr="00CB27A0">
        <w:rPr>
          <w:rFonts w:ascii="Consolas" w:hAnsi="Consolas"/>
          <w:sz w:val="20"/>
          <w:szCs w:val="24"/>
        </w:rPr>
        <w:t>rrayOfPersegi</w:t>
      </w:r>
      <w:r>
        <w:rPr>
          <w:rFonts w:ascii="Consolas" w:hAnsi="Consolas"/>
          <w:sz w:val="20"/>
          <w:szCs w:val="24"/>
        </w:rPr>
        <w:t>Panjang</w:t>
      </w:r>
      <w:proofErr w:type="spellEnd"/>
      <w:r w:rsidR="00754D7D" w:rsidRPr="00CB27A0">
        <w:rPr>
          <w:rFonts w:ascii="Consolas" w:hAnsi="Consolas"/>
          <w:sz w:val="20"/>
          <w:szCs w:val="24"/>
        </w:rPr>
        <w:t>[</w:t>
      </w:r>
      <w:proofErr w:type="gramEnd"/>
      <w:r w:rsidR="00754D7D" w:rsidRPr="00CB27A0">
        <w:rPr>
          <w:rFonts w:ascii="Consolas" w:hAnsi="Consolas"/>
          <w:sz w:val="20"/>
          <w:szCs w:val="24"/>
        </w:rPr>
        <w:t>5].</w:t>
      </w:r>
      <w:proofErr w:type="spellStart"/>
      <w:r w:rsidR="008672C9">
        <w:rPr>
          <w:rFonts w:ascii="Consolas" w:hAnsi="Consolas"/>
          <w:sz w:val="20"/>
          <w:szCs w:val="24"/>
        </w:rPr>
        <w:t>panjang</w:t>
      </w:r>
      <w:proofErr w:type="spellEnd"/>
      <w:r w:rsidR="00754D7D" w:rsidRPr="00CB27A0">
        <w:rPr>
          <w:rFonts w:ascii="Consolas" w:hAnsi="Consolas"/>
          <w:sz w:val="20"/>
          <w:szCs w:val="24"/>
        </w:rPr>
        <w:t xml:space="preserve"> = 20;</w:t>
      </w:r>
    </w:p>
    <w:p w14:paraId="4DDB9C35" w14:textId="77777777" w:rsidR="00CD54F8" w:rsidRDefault="00CD54F8" w:rsidP="00CD54F8">
      <w:pPr>
        <w:pStyle w:val="ListParagraph"/>
        <w:ind w:left="360" w:firstLine="0"/>
      </w:pPr>
    </w:p>
    <w:p w14:paraId="1A18102D" w14:textId="77777777" w:rsidR="00703B0D" w:rsidRDefault="00703B0D" w:rsidP="00CD54F8">
      <w:pPr>
        <w:pStyle w:val="ListParagraph"/>
        <w:ind w:left="360" w:firstLine="0"/>
      </w:pPr>
    </w:p>
    <w:bookmarkEnd w:id="10"/>
    <w:p w14:paraId="19E23D5A" w14:textId="025F215C" w:rsidR="006A4186" w:rsidRPr="00613054" w:rsidRDefault="007C4E53" w:rsidP="00965A4A">
      <w:pPr>
        <w:pStyle w:val="Sub-bab1"/>
        <w:numPr>
          <w:ilvl w:val="0"/>
          <w:numId w:val="39"/>
        </w:numPr>
        <w:tabs>
          <w:tab w:val="left" w:pos="426"/>
        </w:tabs>
        <w:ind w:left="284" w:hanging="284"/>
        <w:outlineLvl w:val="1"/>
      </w:pPr>
      <w:r>
        <w:t xml:space="preserve">Constructor </w:t>
      </w:r>
      <w:proofErr w:type="spellStart"/>
      <w:r>
        <w:t>Berparameter</w:t>
      </w:r>
      <w:proofErr w:type="spellEnd"/>
    </w:p>
    <w:p w14:paraId="624E1D38" w14:textId="123A7EB7" w:rsidR="00BE0A6B" w:rsidRPr="007B7C1C" w:rsidRDefault="00942694" w:rsidP="00BE0A6B">
      <w:r w:rsidRPr="004A17DD">
        <w:t xml:space="preserve">Pada </w:t>
      </w:r>
      <w:proofErr w:type="spellStart"/>
      <w:r w:rsidRPr="004A17DD">
        <w:t>praktikum</w:t>
      </w:r>
      <w:proofErr w:type="spellEnd"/>
      <w:r w:rsidRPr="004A17DD">
        <w:t xml:space="preserve"> ini </w:t>
      </w:r>
      <w:proofErr w:type="spellStart"/>
      <w:r w:rsidRPr="004A17DD">
        <w:t>kita</w:t>
      </w:r>
      <w:proofErr w:type="spellEnd"/>
      <w:r w:rsidRPr="004A17DD">
        <w:t xml:space="preserve"> </w:t>
      </w:r>
      <w:proofErr w:type="spellStart"/>
      <w:r w:rsidRPr="004A17DD">
        <w:t>akan</w:t>
      </w:r>
      <w:proofErr w:type="spellEnd"/>
      <w:r w:rsidRPr="004A17DD">
        <w:t xml:space="preserve"> </w:t>
      </w:r>
      <w:r>
        <w:t xml:space="preserve">melakukan </w:t>
      </w:r>
      <w:proofErr w:type="spellStart"/>
      <w:r w:rsidR="00B620A0">
        <w:t>pengoperasian</w:t>
      </w:r>
      <w:proofErr w:type="spellEnd"/>
      <w:r w:rsidR="00B620A0">
        <w:t xml:space="preserve"> </w:t>
      </w:r>
      <w:proofErr w:type="spellStart"/>
      <w:r w:rsidR="00B620A0">
        <w:t>matematika</w:t>
      </w:r>
      <w:proofErr w:type="spellEnd"/>
      <w:r>
        <w:t xml:space="preserve"> beberapa </w:t>
      </w:r>
      <w:proofErr w:type="spellStart"/>
      <w:r>
        <w:t>atribut</w:t>
      </w:r>
      <w:proofErr w:type="spellEnd"/>
      <w:r>
        <w:t xml:space="preserve"> pada masing-masing </w:t>
      </w:r>
      <w:proofErr w:type="spellStart"/>
      <w:r>
        <w:t>anggota</w:t>
      </w:r>
      <w:proofErr w:type="spellEnd"/>
      <w:r>
        <w:t xml:space="preserve"> array</w:t>
      </w:r>
      <w:r w:rsidRPr="004A17DD">
        <w:t>.</w:t>
      </w:r>
    </w:p>
    <w:p w14:paraId="69C3DA96" w14:textId="77777777" w:rsidR="00BE0A6B" w:rsidRDefault="00BE0A6B" w:rsidP="00965A4A">
      <w:pPr>
        <w:pStyle w:val="Sub-bab2"/>
        <w:numPr>
          <w:ilvl w:val="2"/>
          <w:numId w:val="26"/>
        </w:numPr>
        <w:outlineLvl w:val="2"/>
      </w:pPr>
      <w:bookmarkStart w:id="13" w:name="_Toc11246549"/>
      <w:r>
        <w:t xml:space="preserve">Langkah-langkah </w:t>
      </w:r>
      <w:proofErr w:type="spellStart"/>
      <w:r>
        <w:t>Percobaan</w:t>
      </w:r>
      <w:proofErr w:type="spellEnd"/>
    </w:p>
    <w:bookmarkEnd w:id="13"/>
    <w:p w14:paraId="0E1CB99D" w14:textId="77777777" w:rsidR="007C4E53" w:rsidRDefault="007C4E53" w:rsidP="00173920">
      <w:pPr>
        <w:pStyle w:val="ListParagraph"/>
        <w:numPr>
          <w:ilvl w:val="0"/>
          <w:numId w:val="4"/>
        </w:numPr>
      </w:pPr>
      <w:r>
        <w:t xml:space="preserve">Pada class </w:t>
      </w:r>
      <w:proofErr w:type="spellStart"/>
      <w:r>
        <w:t>PersegiPanjang</w:t>
      </w:r>
      <w:proofErr w:type="spellEnd"/>
      <w:r>
        <w:t xml:space="preserve">, </w:t>
      </w:r>
      <w:proofErr w:type="spellStart"/>
      <w:r>
        <w:t>tambahkan</w:t>
      </w:r>
      <w:proofErr w:type="spellEnd"/>
      <w:r>
        <w:t xml:space="preserve"> constructor </w:t>
      </w:r>
      <w:proofErr w:type="spellStart"/>
      <w:r>
        <w:t>berparameter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27"/>
      </w:tblGrid>
      <w:tr w:rsidR="003A29CB" w14:paraId="36EF2DC1" w14:textId="77777777" w:rsidTr="003A29CB">
        <w:tc>
          <w:tcPr>
            <w:tcW w:w="8987" w:type="dxa"/>
          </w:tcPr>
          <w:p w14:paraId="4D1843D5" w14:textId="40152EE0" w:rsidR="003A29CB" w:rsidRDefault="003A29CB" w:rsidP="00AD0E21">
            <w:pPr>
              <w:pStyle w:val="ListParagraph"/>
              <w:ind w:left="0" w:firstLine="0"/>
            </w:pPr>
            <w:r w:rsidRPr="003A29CB">
              <w:rPr>
                <w:noProof/>
              </w:rPr>
              <w:drawing>
                <wp:inline distT="0" distB="0" distL="0" distR="0" wp14:anchorId="07B417DA" wp14:editId="09342844">
                  <wp:extent cx="2921000" cy="856155"/>
                  <wp:effectExtent l="0" t="0" r="0" b="1270"/>
                  <wp:docPr id="14158165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81657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947" cy="859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B73FCB" w14:textId="576C292F" w:rsidR="008316FD" w:rsidRDefault="008316FD" w:rsidP="00173920">
      <w:pPr>
        <w:pStyle w:val="ListParagraph"/>
        <w:numPr>
          <w:ilvl w:val="0"/>
          <w:numId w:val="4"/>
        </w:numPr>
      </w:pPr>
      <w:r>
        <w:t xml:space="preserve">Run program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hasilnya</w:t>
      </w:r>
      <w:proofErr w:type="spellEnd"/>
      <w:r w:rsidR="00E1677E">
        <w:t xml:space="preserve">. </w:t>
      </w:r>
    </w:p>
    <w:p w14:paraId="5FF9AB76" w14:textId="0982D879" w:rsidR="007C4E53" w:rsidRDefault="007C4E53" w:rsidP="00173920">
      <w:pPr>
        <w:pStyle w:val="ListParagraph"/>
        <w:numPr>
          <w:ilvl w:val="0"/>
          <w:numId w:val="4"/>
        </w:numPr>
      </w:pPr>
      <w:r>
        <w:t xml:space="preserve">Modifikasi class </w:t>
      </w:r>
      <w:proofErr w:type="spellStart"/>
      <w:r>
        <w:t>PersegiPanjangDemo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instansiasi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menggunakan constructor </w:t>
      </w:r>
      <w:proofErr w:type="spellStart"/>
      <w:r>
        <w:t>berparameter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27"/>
      </w:tblGrid>
      <w:tr w:rsidR="003A29CB" w14:paraId="020BD87D" w14:textId="77777777" w:rsidTr="003A29CB">
        <w:tc>
          <w:tcPr>
            <w:tcW w:w="8987" w:type="dxa"/>
          </w:tcPr>
          <w:p w14:paraId="346AD8CC" w14:textId="1EEA1851" w:rsidR="003A29CB" w:rsidRDefault="00A6196F" w:rsidP="001F25BA">
            <w:pPr>
              <w:pStyle w:val="ListParagraph"/>
              <w:ind w:left="0" w:firstLine="0"/>
            </w:pPr>
            <w:r w:rsidRPr="00A6196F">
              <w:rPr>
                <w:noProof/>
              </w:rPr>
              <w:lastRenderedPageBreak/>
              <w:drawing>
                <wp:inline distT="0" distB="0" distL="0" distR="0" wp14:anchorId="15B38BAF" wp14:editId="67E28045">
                  <wp:extent cx="4895850" cy="2352968"/>
                  <wp:effectExtent l="0" t="0" r="0" b="9525"/>
                  <wp:docPr id="9575206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52068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774" cy="2357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A9060" w14:textId="77777777" w:rsidR="00E87B58" w:rsidRDefault="00E87B58" w:rsidP="001F25BA">
      <w:pPr>
        <w:pStyle w:val="ListParagraph"/>
        <w:ind w:left="360" w:firstLine="0"/>
      </w:pPr>
    </w:p>
    <w:p w14:paraId="4358340F" w14:textId="5BF2D495" w:rsidR="00942694" w:rsidRDefault="00F17B5D" w:rsidP="00942694">
      <w:pPr>
        <w:pStyle w:val="ListParagraph"/>
        <w:numPr>
          <w:ilvl w:val="0"/>
          <w:numId w:val="4"/>
        </w:numPr>
        <w:spacing w:after="160" w:line="259" w:lineRule="auto"/>
        <w:jc w:val="left"/>
      </w:pPr>
      <w:r>
        <w:t xml:space="preserve">Run </w:t>
      </w:r>
      <w:proofErr w:type="spellStart"/>
      <w:r>
        <w:t>progam</w:t>
      </w:r>
      <w:proofErr w:type="spellEnd"/>
      <w:r w:rsidR="00942694">
        <w:t xml:space="preserve"> dan </w:t>
      </w:r>
      <w:proofErr w:type="spellStart"/>
      <w:r w:rsidR="00942694">
        <w:t>amati</w:t>
      </w:r>
      <w:proofErr w:type="spellEnd"/>
      <w:r w:rsidR="00942694">
        <w:t xml:space="preserve"> </w:t>
      </w:r>
      <w:proofErr w:type="spellStart"/>
      <w:r w:rsidR="00942694">
        <w:t>hasilnya</w:t>
      </w:r>
      <w:proofErr w:type="spellEnd"/>
      <w:r w:rsidR="00942694">
        <w:t>.</w:t>
      </w:r>
    </w:p>
    <w:p w14:paraId="668BD125" w14:textId="77777777" w:rsidR="00817D2B" w:rsidRDefault="00817D2B" w:rsidP="00817D2B">
      <w:pPr>
        <w:pStyle w:val="ListParagraph"/>
        <w:spacing w:after="160" w:line="259" w:lineRule="auto"/>
        <w:ind w:left="360" w:firstLine="0"/>
        <w:jc w:val="left"/>
      </w:pPr>
    </w:p>
    <w:p w14:paraId="54D4D2AD" w14:textId="77777777" w:rsidR="00BB5812" w:rsidRDefault="00BB5812" w:rsidP="00817D2B">
      <w:pPr>
        <w:pStyle w:val="ListParagraph"/>
        <w:spacing w:after="160" w:line="259" w:lineRule="auto"/>
        <w:ind w:left="360" w:firstLine="0"/>
        <w:jc w:val="left"/>
      </w:pPr>
    </w:p>
    <w:p w14:paraId="2D125CDF" w14:textId="77777777" w:rsidR="00BE0A6B" w:rsidRDefault="00BE0A6B" w:rsidP="00965A4A">
      <w:pPr>
        <w:pStyle w:val="Sub-bab2"/>
        <w:numPr>
          <w:ilvl w:val="2"/>
          <w:numId w:val="26"/>
        </w:numPr>
        <w:outlineLvl w:val="2"/>
      </w:pPr>
      <w:bookmarkStart w:id="14" w:name="_Toc11246550"/>
      <w:r>
        <w:t xml:space="preserve">Verifikasi Hasil </w:t>
      </w:r>
      <w:proofErr w:type="spellStart"/>
      <w:r>
        <w:t>Percobaan</w:t>
      </w:r>
      <w:bookmarkEnd w:id="14"/>
      <w:proofErr w:type="spellEnd"/>
    </w:p>
    <w:p w14:paraId="6C7EE2FB" w14:textId="2DBB19F9" w:rsidR="00BE0A6B" w:rsidRDefault="00BE0A6B" w:rsidP="00942694">
      <w:proofErr w:type="spellStart"/>
      <w:r>
        <w:t>Cocokkan</w:t>
      </w:r>
      <w:proofErr w:type="spellEnd"/>
      <w:r>
        <w:t xml:space="preserve"> hasil compile kode program anda dengan gambar berikut ini.</w:t>
      </w:r>
    </w:p>
    <w:p w14:paraId="2D7CFC5D" w14:textId="4803475C" w:rsidR="00942694" w:rsidRDefault="00817D2B" w:rsidP="00942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360" w:right="206" w:firstLine="0"/>
        <w:jc w:val="left"/>
      </w:pPr>
      <w:r w:rsidRPr="001835E3">
        <w:rPr>
          <w:noProof/>
        </w:rPr>
        <w:drawing>
          <wp:inline distT="0" distB="0" distL="0" distR="0" wp14:anchorId="77D619BF" wp14:editId="6BA6BD5A">
            <wp:extent cx="2908300" cy="1704866"/>
            <wp:effectExtent l="0" t="0" r="6350" b="0"/>
            <wp:docPr id="1797107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29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5748" cy="170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9EBC" w14:textId="77777777" w:rsidR="00BE0A6B" w:rsidRDefault="00BE0A6B" w:rsidP="00BE0A6B">
      <w:pPr>
        <w:ind w:firstLine="0"/>
      </w:pPr>
    </w:p>
    <w:p w14:paraId="76946D55" w14:textId="77777777" w:rsidR="00BE0A6B" w:rsidRDefault="00BE0A6B" w:rsidP="00965A4A">
      <w:pPr>
        <w:pStyle w:val="Sub-bab2"/>
        <w:numPr>
          <w:ilvl w:val="2"/>
          <w:numId w:val="26"/>
        </w:numPr>
        <w:outlineLvl w:val="2"/>
      </w:pPr>
      <w:r>
        <w:t>Pertanyaan</w:t>
      </w:r>
    </w:p>
    <w:p w14:paraId="77AFA9F6" w14:textId="77777777" w:rsidR="00E86F92" w:rsidRDefault="00E86F92" w:rsidP="00965A4A">
      <w:pPr>
        <w:pStyle w:val="ListParagraph"/>
        <w:numPr>
          <w:ilvl w:val="0"/>
          <w:numId w:val="23"/>
        </w:numPr>
      </w:pPr>
      <w:proofErr w:type="spellStart"/>
      <w:r>
        <w:t>Mengapa</w:t>
      </w:r>
      <w:proofErr w:type="spellEnd"/>
      <w:r>
        <w:t xml:space="preserve"> terjadi compile error pada langkah no 2?</w:t>
      </w:r>
    </w:p>
    <w:p w14:paraId="37334A51" w14:textId="3EA78FC9" w:rsidR="00BE0A6B" w:rsidRDefault="001939C3" w:rsidP="00965A4A">
      <w:pPr>
        <w:pStyle w:val="ListParagraph"/>
        <w:numPr>
          <w:ilvl w:val="0"/>
          <w:numId w:val="23"/>
        </w:numPr>
      </w:pPr>
      <w:r>
        <w:t xml:space="preserve">Apakah suatu class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lebih </w:t>
      </w:r>
      <w:proofErr w:type="spellStart"/>
      <w:r>
        <w:t>dari</w:t>
      </w:r>
      <w:proofErr w:type="spellEnd"/>
      <w:r>
        <w:t xml:space="preserve"> 1 constructor</w:t>
      </w:r>
      <w:r w:rsidR="00B620A0">
        <w:t xml:space="preserve">? </w:t>
      </w:r>
      <w:r>
        <w:t xml:space="preserve">Jika iya,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contohnya</w:t>
      </w:r>
      <w:proofErr w:type="spellEnd"/>
    </w:p>
    <w:p w14:paraId="50DF9BCC" w14:textId="6B125242" w:rsidR="0096525E" w:rsidRDefault="00395F94" w:rsidP="00F52FC0">
      <w:pPr>
        <w:pStyle w:val="ListParagraph"/>
        <w:numPr>
          <w:ilvl w:val="0"/>
          <w:numId w:val="23"/>
        </w:numPr>
      </w:pPr>
      <w:r>
        <w:t xml:space="preserve">Tambahkan method </w:t>
      </w:r>
      <w:proofErr w:type="spellStart"/>
      <w:proofErr w:type="gramStart"/>
      <w:r>
        <w:t>hitungLuas</w:t>
      </w:r>
      <w:proofErr w:type="spellEnd"/>
      <w:r>
        <w:t>(</w:t>
      </w:r>
      <w:proofErr w:type="gramEnd"/>
      <w:r>
        <w:t xml:space="preserve">) dan </w:t>
      </w:r>
      <w:proofErr w:type="spellStart"/>
      <w:r>
        <w:t>hitungKeliling</w:t>
      </w:r>
      <w:proofErr w:type="spellEnd"/>
      <w:r>
        <w:t>()</w:t>
      </w:r>
    </w:p>
    <w:p w14:paraId="1E6DE95B" w14:textId="5568E586" w:rsidR="00395F94" w:rsidRDefault="00395F94" w:rsidP="00F52FC0">
      <w:pPr>
        <w:pStyle w:val="ListParagraph"/>
        <w:numPr>
          <w:ilvl w:val="0"/>
          <w:numId w:val="23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kode program untuk menampilkan </w:t>
      </w:r>
      <w:proofErr w:type="spellStart"/>
      <w:r>
        <w:t>luas</w:t>
      </w:r>
      <w:proofErr w:type="spellEnd"/>
      <w:r>
        <w:t xml:space="preserve"> dan </w:t>
      </w:r>
      <w:proofErr w:type="spellStart"/>
      <w:r>
        <w:t>keliling</w:t>
      </w:r>
      <w:proofErr w:type="spellEnd"/>
      <w:r>
        <w:t xml:space="preserve"> dengan contoh output </w:t>
      </w:r>
      <w:proofErr w:type="spellStart"/>
      <w:r>
        <w:t>sebagai</w:t>
      </w:r>
      <w:proofErr w:type="spellEnd"/>
      <w:r>
        <w:t xml:space="preserve"> berikut</w:t>
      </w:r>
      <w:r w:rsidR="00B15738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67"/>
      </w:tblGrid>
      <w:tr w:rsidR="00A32CE5" w14:paraId="4DE5D076" w14:textId="77777777" w:rsidTr="00F26C5F">
        <w:tc>
          <w:tcPr>
            <w:tcW w:w="8267" w:type="dxa"/>
          </w:tcPr>
          <w:p w14:paraId="1F3BA2EB" w14:textId="1E06F7FE" w:rsidR="00A32CE5" w:rsidRDefault="00A32CE5" w:rsidP="00A32CE5">
            <w:pPr>
              <w:pStyle w:val="ListParagraph"/>
              <w:ind w:left="0" w:firstLine="0"/>
            </w:pPr>
            <w:r w:rsidRPr="00A32CE5">
              <w:rPr>
                <w:noProof/>
              </w:rPr>
              <w:lastRenderedPageBreak/>
              <w:drawing>
                <wp:inline distT="0" distB="0" distL="0" distR="0" wp14:anchorId="0C6494EE" wp14:editId="0F580EAD">
                  <wp:extent cx="4997449" cy="1790700"/>
                  <wp:effectExtent l="0" t="0" r="0" b="0"/>
                  <wp:docPr id="12533148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314801" name=""/>
                          <pic:cNvPicPr/>
                        </pic:nvPicPr>
                        <pic:blipFill rotWithShape="1">
                          <a:blip r:embed="rId28"/>
                          <a:srcRect t="1743"/>
                          <a:stretch/>
                        </pic:blipFill>
                        <pic:spPr bwMode="auto">
                          <a:xfrm>
                            <a:off x="0" y="0"/>
                            <a:ext cx="4997707" cy="17907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92D96F" w14:textId="13AA2732" w:rsidR="00F26C5F" w:rsidRDefault="00F26C5F" w:rsidP="00F26C5F">
      <w:pPr>
        <w:pStyle w:val="ListParagraph"/>
        <w:numPr>
          <w:ilvl w:val="0"/>
          <w:numId w:val="23"/>
        </w:numPr>
      </w:pPr>
      <w:r>
        <w:t xml:space="preserve">Modifikasi kode program pada </w:t>
      </w:r>
      <w:proofErr w:type="spellStart"/>
      <w:r>
        <w:t>praktikum</w:t>
      </w:r>
      <w:proofErr w:type="spellEnd"/>
      <w:r>
        <w:t xml:space="preserve"> 3.3 agar length array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melalui input dengan Scanner</w:t>
      </w:r>
    </w:p>
    <w:p w14:paraId="711065C6" w14:textId="6D1A9055" w:rsidR="00CB5905" w:rsidRDefault="00CB5905" w:rsidP="00847E47">
      <w:pPr>
        <w:pStyle w:val="ListParagraph"/>
        <w:ind w:firstLine="0"/>
      </w:pPr>
    </w:p>
    <w:p w14:paraId="14488C8D" w14:textId="21E78E6F" w:rsidR="00BE0A6B" w:rsidRPr="00BC427B" w:rsidRDefault="00400B13" w:rsidP="001E1CEC">
      <w:pPr>
        <w:pStyle w:val="Sub-bab1"/>
        <w:numPr>
          <w:ilvl w:val="1"/>
          <w:numId w:val="33"/>
        </w:numPr>
        <w:outlineLvl w:val="1"/>
      </w:pPr>
      <w:r>
        <w:t>Tugas</w:t>
      </w:r>
    </w:p>
    <w:p w14:paraId="23A2B14E" w14:textId="77777777" w:rsidR="00C821D5" w:rsidRPr="0017199B" w:rsidRDefault="00C821D5" w:rsidP="0096525E">
      <w:pPr>
        <w:pStyle w:val="ListParagraph"/>
        <w:spacing w:line="276" w:lineRule="auto"/>
        <w:ind w:left="426" w:firstLine="1842"/>
        <w:rPr>
          <w:rFonts w:ascii="Lucida Console" w:hAnsi="Lucida Console"/>
          <w:sz w:val="14"/>
        </w:rPr>
      </w:pPr>
    </w:p>
    <w:bookmarkEnd w:id="1"/>
    <w:p w14:paraId="2B7BDD55" w14:textId="77777777" w:rsidR="007C7F43" w:rsidRDefault="00DF405A" w:rsidP="00DF405A">
      <w:pPr>
        <w:pStyle w:val="ListParagraph"/>
        <w:numPr>
          <w:ilvl w:val="0"/>
          <w:numId w:val="84"/>
        </w:numPr>
        <w:ind w:left="360"/>
      </w:pPr>
      <w:r>
        <w:t xml:space="preserve">Sebuah kampus </w:t>
      </w:r>
      <w:proofErr w:type="spellStart"/>
      <w:r>
        <w:t>membutuhkan</w:t>
      </w:r>
      <w:proofErr w:type="spellEnd"/>
      <w:r>
        <w:t xml:space="preserve"> program untuk menampilkan </w:t>
      </w:r>
      <w:r w:rsidR="00441729">
        <w:t xml:space="preserve">informasi mahasiswa </w:t>
      </w:r>
      <w:proofErr w:type="spellStart"/>
      <w:r w:rsidR="00441729">
        <w:t>berupa</w:t>
      </w:r>
      <w:proofErr w:type="spellEnd"/>
      <w:r w:rsidR="00441729">
        <w:t xml:space="preserve"> </w:t>
      </w:r>
      <w:proofErr w:type="spellStart"/>
      <w:r w:rsidR="00441729">
        <w:t>nama</w:t>
      </w:r>
      <w:proofErr w:type="spellEnd"/>
      <w:r w:rsidR="00441729">
        <w:t xml:space="preserve">, </w:t>
      </w:r>
      <w:r w:rsidR="00467C59">
        <w:t>NIM</w:t>
      </w:r>
      <w:r w:rsidR="00441729">
        <w:t xml:space="preserve">, jenis kelamin dan juga IPK mahasiswa. </w:t>
      </w:r>
      <w:r>
        <w:t xml:space="preserve">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</w:t>
      </w:r>
      <w:r w:rsidR="00441729">
        <w:t xml:space="preserve">semua informasi </w:t>
      </w:r>
      <w:proofErr w:type="spellStart"/>
      <w:r w:rsidR="00441729">
        <w:t>tersebut</w:t>
      </w:r>
      <w:proofErr w:type="spellEnd"/>
      <w:r w:rsidR="00441729">
        <w:t xml:space="preserve">, </w:t>
      </w:r>
      <w:proofErr w:type="spellStart"/>
      <w:r w:rsidR="00441729">
        <w:t>kemudian</w:t>
      </w:r>
      <w:proofErr w:type="spellEnd"/>
      <w:r w:rsidR="00441729">
        <w:t xml:space="preserve"> </w:t>
      </w:r>
      <w:proofErr w:type="spellStart"/>
      <w:r w:rsidR="00441729">
        <w:t>menampilkanya</w:t>
      </w:r>
      <w:proofErr w:type="spellEnd"/>
      <w:r w:rsidR="00441729">
        <w:t xml:space="preserve"> kembali ke user. </w:t>
      </w:r>
      <w:r w:rsidR="001167DB">
        <w:t xml:space="preserve">Tambahkan informasi rata-rata IPK pada bagian akhir. </w:t>
      </w:r>
      <w:r w:rsidR="00AD365F">
        <w:t xml:space="preserve">Gunakan looping dengan </w:t>
      </w:r>
      <w:r w:rsidR="00AD365F" w:rsidRPr="00A9758D">
        <w:rPr>
          <w:b/>
          <w:bCs/>
          <w:color w:val="2E74B5" w:themeColor="accent5" w:themeShade="BF"/>
        </w:rPr>
        <w:t>FOR</w:t>
      </w:r>
      <w:r w:rsidR="00AD365F" w:rsidRPr="00A9758D">
        <w:rPr>
          <w:color w:val="2E74B5" w:themeColor="accent5" w:themeShade="BF"/>
        </w:rPr>
        <w:t xml:space="preserve"> </w:t>
      </w:r>
      <w:r w:rsidR="00AD365F">
        <w:t xml:space="preserve">untuk </w:t>
      </w:r>
      <w:proofErr w:type="spellStart"/>
      <w:r w:rsidR="00AD365F">
        <w:t>pembuatan</w:t>
      </w:r>
      <w:proofErr w:type="spellEnd"/>
      <w:r w:rsidR="00AD365F">
        <w:t xml:space="preserve"> object. Gunakan looping dengan </w:t>
      </w:r>
      <w:r w:rsidR="00AD365F" w:rsidRPr="00A9758D">
        <w:rPr>
          <w:b/>
          <w:bCs/>
          <w:color w:val="2E74B5" w:themeColor="accent5" w:themeShade="BF"/>
        </w:rPr>
        <w:t>FOREACH</w:t>
      </w:r>
      <w:r w:rsidR="00AD365F" w:rsidRPr="00A9758D">
        <w:rPr>
          <w:color w:val="2E74B5" w:themeColor="accent5" w:themeShade="BF"/>
        </w:rPr>
        <w:t xml:space="preserve"> </w:t>
      </w:r>
      <w:r w:rsidR="00AD365F">
        <w:t xml:space="preserve">untuk </w:t>
      </w:r>
      <w:proofErr w:type="spellStart"/>
      <w:r w:rsidR="00AD365F">
        <w:t>pencetakan</w:t>
      </w:r>
      <w:proofErr w:type="spellEnd"/>
      <w:r w:rsidR="00AD365F">
        <w:t xml:space="preserve"> data ke </w:t>
      </w:r>
      <w:proofErr w:type="spellStart"/>
      <w:r w:rsidR="00AD365F">
        <w:t>layar</w:t>
      </w:r>
      <w:proofErr w:type="spellEnd"/>
      <w:r w:rsidR="00AD365F">
        <w:t xml:space="preserve">. </w:t>
      </w:r>
    </w:p>
    <w:p w14:paraId="49E6C0FF" w14:textId="77777777" w:rsidR="007C7F43" w:rsidRDefault="007C7F43" w:rsidP="007C7F43">
      <w:pPr>
        <w:pStyle w:val="ListParagraph"/>
      </w:pPr>
    </w:p>
    <w:p w14:paraId="6BE3AEF4" w14:textId="77777777" w:rsidR="00A9758D" w:rsidRDefault="00A9758D" w:rsidP="007C7F43">
      <w:pPr>
        <w:pStyle w:val="ListParagraph"/>
      </w:pPr>
    </w:p>
    <w:p w14:paraId="037A07DD" w14:textId="23AFD49A" w:rsidR="00DF405A" w:rsidRDefault="001167DB" w:rsidP="007C7F43">
      <w:pPr>
        <w:pStyle w:val="ListParagraph"/>
        <w:ind w:left="360" w:firstLine="0"/>
      </w:pPr>
      <w:r>
        <w:t xml:space="preserve">Contoh output </w:t>
      </w:r>
      <w:proofErr w:type="spellStart"/>
      <w:r>
        <w:t>sebagai</w:t>
      </w:r>
      <w:proofErr w:type="spellEnd"/>
      <w:r>
        <w:t xml:space="preserve"> berikut</w:t>
      </w:r>
      <w:r w:rsidR="00DF405A"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27"/>
      </w:tblGrid>
      <w:tr w:rsidR="00A9758D" w14:paraId="4462DA42" w14:textId="77777777" w:rsidTr="00A9758D">
        <w:tc>
          <w:tcPr>
            <w:tcW w:w="8987" w:type="dxa"/>
          </w:tcPr>
          <w:p w14:paraId="5F7875B8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>Masukkan data mahasiswa ke- 1</w:t>
            </w:r>
          </w:p>
          <w:p w14:paraId="2B48F028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 xml:space="preserve">Masukkan </w:t>
            </w:r>
            <w:proofErr w:type="spellStart"/>
            <w:proofErr w:type="gramStart"/>
            <w:r w:rsidRPr="00441729">
              <w:rPr>
                <w:rFonts w:ascii="Lucida Console" w:hAnsi="Lucida Console"/>
                <w:sz w:val="16"/>
                <w:szCs w:val="24"/>
              </w:rPr>
              <w:t>nama:Rina</w:t>
            </w:r>
            <w:proofErr w:type="spellEnd"/>
            <w:proofErr w:type="gramEnd"/>
          </w:p>
          <w:p w14:paraId="2831FFFB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 xml:space="preserve">Masukkan </w:t>
            </w:r>
            <w:r>
              <w:rPr>
                <w:rFonts w:ascii="Lucida Console" w:hAnsi="Lucida Console"/>
                <w:sz w:val="16"/>
                <w:szCs w:val="24"/>
              </w:rPr>
              <w:t>NIM</w:t>
            </w:r>
            <w:r w:rsidRPr="00441729">
              <w:rPr>
                <w:rFonts w:ascii="Lucida Console" w:hAnsi="Lucida Console"/>
                <w:sz w:val="16"/>
                <w:szCs w:val="24"/>
              </w:rPr>
              <w:t>:1234567</w:t>
            </w:r>
          </w:p>
          <w:p w14:paraId="213604AC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 xml:space="preserve">Masukkan jenis </w:t>
            </w:r>
            <w:proofErr w:type="spellStart"/>
            <w:r w:rsidRPr="00441729">
              <w:rPr>
                <w:rFonts w:ascii="Lucida Console" w:hAnsi="Lucida Console"/>
                <w:sz w:val="16"/>
                <w:szCs w:val="24"/>
              </w:rPr>
              <w:t>kelamin:P</w:t>
            </w:r>
            <w:proofErr w:type="spellEnd"/>
          </w:p>
          <w:p w14:paraId="305DEEB6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>Masukkan IPK:3.</w:t>
            </w:r>
            <w:r>
              <w:rPr>
                <w:rFonts w:ascii="Lucida Console" w:hAnsi="Lucida Console"/>
                <w:sz w:val="16"/>
                <w:szCs w:val="24"/>
              </w:rPr>
              <w:t>6</w:t>
            </w:r>
          </w:p>
          <w:p w14:paraId="1E9B86C0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</w:p>
          <w:p w14:paraId="4F8D23EE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>Masukkan data mahasiswa ke- 2</w:t>
            </w:r>
          </w:p>
          <w:p w14:paraId="74A8336E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 xml:space="preserve">Masukkan </w:t>
            </w:r>
            <w:proofErr w:type="spellStart"/>
            <w:proofErr w:type="gramStart"/>
            <w:r w:rsidRPr="00441729">
              <w:rPr>
                <w:rFonts w:ascii="Lucida Console" w:hAnsi="Lucida Console"/>
                <w:sz w:val="16"/>
                <w:szCs w:val="24"/>
              </w:rPr>
              <w:t>nama:Rio</w:t>
            </w:r>
            <w:proofErr w:type="spellEnd"/>
            <w:proofErr w:type="gramEnd"/>
          </w:p>
          <w:p w14:paraId="73C9F839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 xml:space="preserve">Masukkan </w:t>
            </w:r>
            <w:r>
              <w:rPr>
                <w:rFonts w:ascii="Lucida Console" w:hAnsi="Lucida Console"/>
                <w:sz w:val="16"/>
                <w:szCs w:val="24"/>
              </w:rPr>
              <w:t>NIM</w:t>
            </w:r>
            <w:r w:rsidRPr="00441729">
              <w:rPr>
                <w:rFonts w:ascii="Lucida Console" w:hAnsi="Lucida Console"/>
                <w:sz w:val="16"/>
                <w:szCs w:val="24"/>
              </w:rPr>
              <w:t>:7654321</w:t>
            </w:r>
          </w:p>
          <w:p w14:paraId="264486E3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 xml:space="preserve">Masukkan jenis </w:t>
            </w:r>
            <w:proofErr w:type="spellStart"/>
            <w:proofErr w:type="gramStart"/>
            <w:r w:rsidRPr="00441729">
              <w:rPr>
                <w:rFonts w:ascii="Lucida Console" w:hAnsi="Lucida Console"/>
                <w:sz w:val="16"/>
                <w:szCs w:val="24"/>
              </w:rPr>
              <w:t>kelamin:L</w:t>
            </w:r>
            <w:proofErr w:type="spellEnd"/>
            <w:proofErr w:type="gramEnd"/>
          </w:p>
          <w:p w14:paraId="2DF786C3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>Masukkan IPK:4.0</w:t>
            </w:r>
          </w:p>
          <w:p w14:paraId="0BF9A795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</w:p>
          <w:p w14:paraId="039EB036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>Masukkan data mahasiswa ke- 3</w:t>
            </w:r>
          </w:p>
          <w:p w14:paraId="79DABA1E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 xml:space="preserve">Masukkan </w:t>
            </w:r>
            <w:proofErr w:type="spellStart"/>
            <w:proofErr w:type="gramStart"/>
            <w:r w:rsidRPr="00441729">
              <w:rPr>
                <w:rFonts w:ascii="Lucida Console" w:hAnsi="Lucida Console"/>
                <w:sz w:val="16"/>
                <w:szCs w:val="24"/>
              </w:rPr>
              <w:t>nama:Reza</w:t>
            </w:r>
            <w:proofErr w:type="spellEnd"/>
            <w:proofErr w:type="gramEnd"/>
          </w:p>
          <w:p w14:paraId="5722FB12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 xml:space="preserve">Masukkan </w:t>
            </w:r>
            <w:r>
              <w:rPr>
                <w:rFonts w:ascii="Lucida Console" w:hAnsi="Lucida Console"/>
                <w:sz w:val="16"/>
                <w:szCs w:val="24"/>
              </w:rPr>
              <w:t>NIM</w:t>
            </w:r>
            <w:r w:rsidRPr="00441729">
              <w:rPr>
                <w:rFonts w:ascii="Lucida Console" w:hAnsi="Lucida Console"/>
                <w:sz w:val="16"/>
                <w:szCs w:val="24"/>
              </w:rPr>
              <w:t>:8765398</w:t>
            </w:r>
          </w:p>
          <w:p w14:paraId="7406CA36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 xml:space="preserve">Masukkan jenis </w:t>
            </w:r>
            <w:proofErr w:type="spellStart"/>
            <w:proofErr w:type="gramStart"/>
            <w:r w:rsidRPr="00441729">
              <w:rPr>
                <w:rFonts w:ascii="Lucida Console" w:hAnsi="Lucida Console"/>
                <w:sz w:val="16"/>
                <w:szCs w:val="24"/>
              </w:rPr>
              <w:t>kelamin:L</w:t>
            </w:r>
            <w:proofErr w:type="spellEnd"/>
            <w:proofErr w:type="gramEnd"/>
          </w:p>
          <w:p w14:paraId="4388704E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>Masukkan IPK:3.8</w:t>
            </w:r>
          </w:p>
          <w:p w14:paraId="64492F62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</w:p>
          <w:p w14:paraId="66ABB4A4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</w:p>
          <w:p w14:paraId="643DE2F3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>Data Mahasiswa ke-1</w:t>
            </w:r>
          </w:p>
          <w:p w14:paraId="35386948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>
              <w:rPr>
                <w:rFonts w:ascii="Lucida Console" w:hAnsi="Lucida Console"/>
                <w:sz w:val="16"/>
                <w:szCs w:val="24"/>
              </w:rPr>
              <w:t>N</w:t>
            </w:r>
            <w:r w:rsidRPr="00441729">
              <w:rPr>
                <w:rFonts w:ascii="Lucida Console" w:hAnsi="Lucida Console"/>
                <w:sz w:val="16"/>
                <w:szCs w:val="24"/>
              </w:rPr>
              <w:t>ama: Rina</w:t>
            </w:r>
          </w:p>
          <w:p w14:paraId="502BC34D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>
              <w:rPr>
                <w:rFonts w:ascii="Lucida Console" w:hAnsi="Lucida Console"/>
                <w:sz w:val="16"/>
                <w:szCs w:val="24"/>
              </w:rPr>
              <w:t>N</w:t>
            </w:r>
            <w:r w:rsidRPr="00441729">
              <w:rPr>
                <w:rFonts w:ascii="Lucida Console" w:hAnsi="Lucida Console"/>
                <w:sz w:val="16"/>
                <w:szCs w:val="24"/>
              </w:rPr>
              <w:t>im: 1234567</w:t>
            </w:r>
          </w:p>
          <w:p w14:paraId="39F03A23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>Jenis kelamin: P</w:t>
            </w:r>
          </w:p>
          <w:p w14:paraId="4FF33066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>Nilai IPK: 3.</w:t>
            </w:r>
            <w:r>
              <w:rPr>
                <w:rFonts w:ascii="Lucida Console" w:hAnsi="Lucida Console"/>
                <w:sz w:val="16"/>
                <w:szCs w:val="24"/>
              </w:rPr>
              <w:t>6</w:t>
            </w:r>
          </w:p>
          <w:p w14:paraId="3F94912C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>Data Mahasiswa ke-2</w:t>
            </w:r>
          </w:p>
          <w:p w14:paraId="41920FD7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proofErr w:type="spellStart"/>
            <w:r w:rsidRPr="00441729">
              <w:rPr>
                <w:rFonts w:ascii="Lucida Console" w:hAnsi="Lucida Console"/>
                <w:sz w:val="16"/>
                <w:szCs w:val="24"/>
              </w:rPr>
              <w:t>nama</w:t>
            </w:r>
            <w:proofErr w:type="spellEnd"/>
            <w:r w:rsidRPr="00441729">
              <w:rPr>
                <w:rFonts w:ascii="Lucida Console" w:hAnsi="Lucida Console"/>
                <w:sz w:val="16"/>
                <w:szCs w:val="24"/>
              </w:rPr>
              <w:t>: Rio</w:t>
            </w:r>
          </w:p>
          <w:p w14:paraId="1B767031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>
              <w:rPr>
                <w:rFonts w:ascii="Lucida Console" w:hAnsi="Lucida Console"/>
                <w:sz w:val="16"/>
                <w:szCs w:val="24"/>
              </w:rPr>
              <w:t>NIM</w:t>
            </w:r>
            <w:r w:rsidRPr="00441729">
              <w:rPr>
                <w:rFonts w:ascii="Lucida Console" w:hAnsi="Lucida Console"/>
                <w:sz w:val="16"/>
                <w:szCs w:val="24"/>
              </w:rPr>
              <w:t>: 7654321</w:t>
            </w:r>
          </w:p>
          <w:p w14:paraId="29BACD69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>Jenis kelamin: L</w:t>
            </w:r>
          </w:p>
          <w:p w14:paraId="7E67052A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>Nilai IPK: 4.0</w:t>
            </w:r>
          </w:p>
          <w:p w14:paraId="513E1C29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>Data Mahasiswa ke-3</w:t>
            </w:r>
          </w:p>
          <w:p w14:paraId="56CB2D21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proofErr w:type="spellStart"/>
            <w:r w:rsidRPr="00441729">
              <w:rPr>
                <w:rFonts w:ascii="Lucida Console" w:hAnsi="Lucida Console"/>
                <w:sz w:val="16"/>
                <w:szCs w:val="24"/>
              </w:rPr>
              <w:t>nama</w:t>
            </w:r>
            <w:proofErr w:type="spellEnd"/>
            <w:r w:rsidRPr="00441729">
              <w:rPr>
                <w:rFonts w:ascii="Lucida Console" w:hAnsi="Lucida Console"/>
                <w:sz w:val="16"/>
                <w:szCs w:val="24"/>
              </w:rPr>
              <w:t>: Reza</w:t>
            </w:r>
          </w:p>
          <w:p w14:paraId="4B8F3BD4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>
              <w:rPr>
                <w:rFonts w:ascii="Lucida Console" w:hAnsi="Lucida Console"/>
                <w:sz w:val="16"/>
                <w:szCs w:val="24"/>
              </w:rPr>
              <w:lastRenderedPageBreak/>
              <w:t>NIM</w:t>
            </w:r>
            <w:r w:rsidRPr="00441729">
              <w:rPr>
                <w:rFonts w:ascii="Lucida Console" w:hAnsi="Lucida Console"/>
                <w:sz w:val="16"/>
                <w:szCs w:val="24"/>
              </w:rPr>
              <w:t>: 8765398</w:t>
            </w:r>
          </w:p>
          <w:p w14:paraId="50F722FC" w14:textId="77777777" w:rsidR="00A9758D" w:rsidRPr="00441729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>Jenis kelamin: L</w:t>
            </w:r>
          </w:p>
          <w:p w14:paraId="3405F7C3" w14:textId="77777777" w:rsidR="00A9758D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 w:rsidRPr="00441729">
              <w:rPr>
                <w:rFonts w:ascii="Lucida Console" w:hAnsi="Lucida Console"/>
                <w:sz w:val="16"/>
                <w:szCs w:val="24"/>
              </w:rPr>
              <w:t>Nilai IPK: 3.8</w:t>
            </w:r>
          </w:p>
          <w:p w14:paraId="63FEC1FD" w14:textId="77777777" w:rsidR="00A9758D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</w:p>
          <w:p w14:paraId="7337F299" w14:textId="1EA6F98D" w:rsidR="00A9758D" w:rsidRPr="00A9758D" w:rsidRDefault="00A9758D" w:rsidP="00A9758D">
            <w:pPr>
              <w:pStyle w:val="ListParagraph"/>
              <w:spacing w:line="276" w:lineRule="auto"/>
              <w:ind w:left="426" w:firstLine="1842"/>
              <w:rPr>
                <w:rFonts w:ascii="Lucida Console" w:hAnsi="Lucida Console"/>
                <w:sz w:val="16"/>
                <w:szCs w:val="24"/>
              </w:rPr>
            </w:pPr>
            <w:r>
              <w:rPr>
                <w:rFonts w:ascii="Lucida Console" w:hAnsi="Lucida Console"/>
                <w:sz w:val="16"/>
                <w:szCs w:val="24"/>
              </w:rPr>
              <w:t>Rata-rata IPK: 3.8</w:t>
            </w:r>
          </w:p>
        </w:tc>
      </w:tr>
    </w:tbl>
    <w:p w14:paraId="7B8C4B00" w14:textId="77777777" w:rsidR="00DF405A" w:rsidRDefault="00DF405A" w:rsidP="00C72075">
      <w:pPr>
        <w:spacing w:line="240" w:lineRule="auto"/>
        <w:ind w:firstLine="0"/>
      </w:pPr>
    </w:p>
    <w:p w14:paraId="19ED6AC6" w14:textId="77777777" w:rsidR="00A9758D" w:rsidRDefault="00A9758D" w:rsidP="00441729">
      <w:pPr>
        <w:pStyle w:val="ListParagraph"/>
        <w:spacing w:line="276" w:lineRule="auto"/>
        <w:ind w:left="426" w:firstLine="1842"/>
        <w:rPr>
          <w:rFonts w:ascii="Lucida Console" w:hAnsi="Lucida Console"/>
          <w:sz w:val="16"/>
          <w:szCs w:val="24"/>
        </w:rPr>
      </w:pPr>
    </w:p>
    <w:p w14:paraId="575C4C23" w14:textId="77777777" w:rsidR="008B6F64" w:rsidRDefault="008B6F64" w:rsidP="00441729">
      <w:pPr>
        <w:pStyle w:val="ListParagraph"/>
        <w:spacing w:line="276" w:lineRule="auto"/>
        <w:ind w:left="426" w:firstLine="1842"/>
        <w:rPr>
          <w:rFonts w:ascii="Lucida Console" w:hAnsi="Lucida Console"/>
          <w:sz w:val="16"/>
          <w:szCs w:val="24"/>
        </w:rPr>
      </w:pPr>
    </w:p>
    <w:p w14:paraId="18BBBCF5" w14:textId="069FBD64" w:rsidR="00A9758D" w:rsidRPr="00B121B6" w:rsidRDefault="00A9758D" w:rsidP="00A9758D">
      <w:pPr>
        <w:pStyle w:val="ListParagraph"/>
        <w:numPr>
          <w:ilvl w:val="0"/>
          <w:numId w:val="84"/>
        </w:numPr>
        <w:ind w:left="360"/>
      </w:pPr>
      <w:proofErr w:type="spellStart"/>
      <w:r>
        <w:t>Implementasikan</w:t>
      </w:r>
      <w:proofErr w:type="spellEnd"/>
      <w:r>
        <w:t xml:space="preserve"> tugas ASD Teori no 1 ke dalam kode program. </w:t>
      </w:r>
      <w:proofErr w:type="spellStart"/>
      <w:r w:rsidR="00FB6429">
        <w:t>Buatlah</w:t>
      </w:r>
      <w:proofErr w:type="spellEnd"/>
      <w:r w:rsidR="00FB6429">
        <w:t xml:space="preserve"> array of objects </w:t>
      </w:r>
      <w:proofErr w:type="spellStart"/>
      <w:r w:rsidR="00FB6429">
        <w:t>berdasarkan</w:t>
      </w:r>
      <w:proofErr w:type="spellEnd"/>
      <w:r w:rsidR="00FB6429">
        <w:t xml:space="preserve"> input </w:t>
      </w:r>
      <w:proofErr w:type="spellStart"/>
      <w:r w:rsidR="00FB6429">
        <w:t>dari</w:t>
      </w:r>
      <w:proofErr w:type="spellEnd"/>
      <w:r w:rsidR="00FB6429">
        <w:t xml:space="preserve"> user dan </w:t>
      </w:r>
      <w:proofErr w:type="spellStart"/>
      <w:r w:rsidR="00FB6429">
        <w:t>tampilkan</w:t>
      </w:r>
      <w:proofErr w:type="spellEnd"/>
      <w:r w:rsidR="00FB6429">
        <w:t xml:space="preserve"> data </w:t>
      </w:r>
      <w:proofErr w:type="spellStart"/>
      <w:r w:rsidR="00FB6429">
        <w:t>seperti</w:t>
      </w:r>
      <w:proofErr w:type="spellEnd"/>
      <w:r w:rsidR="00FB6429">
        <w:t xml:space="preserve"> pada Tugas no 1.</w:t>
      </w:r>
    </w:p>
    <w:p w14:paraId="51887B99" w14:textId="77777777" w:rsidR="002F1A09" w:rsidRDefault="002F1A09" w:rsidP="002F1A09">
      <w:pPr>
        <w:spacing w:line="276" w:lineRule="auto"/>
        <w:rPr>
          <w:rFonts w:ascii="Lucida Console" w:hAnsi="Lucida Console"/>
          <w:sz w:val="16"/>
          <w:szCs w:val="24"/>
        </w:rPr>
      </w:pPr>
    </w:p>
    <w:sectPr w:rsidR="002F1A09" w:rsidSect="00473010">
      <w:headerReference w:type="default" r:id="rId29"/>
      <w:footerReference w:type="default" r:id="rId30"/>
      <w:headerReference w:type="first" r:id="rId31"/>
      <w:footerReference w:type="first" r:id="rId32"/>
      <w:pgSz w:w="11906" w:h="16838" w:code="9"/>
      <w:pgMar w:top="1440" w:right="1440" w:bottom="1440" w:left="1469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035D1" w14:textId="77777777" w:rsidR="00473010" w:rsidRDefault="00473010" w:rsidP="001052EC">
      <w:pPr>
        <w:spacing w:line="240" w:lineRule="auto"/>
      </w:pPr>
      <w:r>
        <w:separator/>
      </w:r>
    </w:p>
  </w:endnote>
  <w:endnote w:type="continuationSeparator" w:id="0">
    <w:p w14:paraId="3C73AC19" w14:textId="77777777" w:rsidR="00473010" w:rsidRDefault="00473010" w:rsidP="001052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Bold SemiConden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628065"/>
      <w:docPartObj>
        <w:docPartGallery w:val="Page Numbers (Bottom of Page)"/>
        <w:docPartUnique/>
      </w:docPartObj>
    </w:sdtPr>
    <w:sdtEndPr>
      <w:rPr>
        <w:noProof/>
        <w:sz w:val="24"/>
      </w:rPr>
    </w:sdtEndPr>
    <w:sdtContent>
      <w:p w14:paraId="38046726" w14:textId="64C286A4" w:rsidR="00C821D5" w:rsidRPr="003B1D1E" w:rsidRDefault="00C821D5" w:rsidP="00C821D5">
        <w:pPr>
          <w:pStyle w:val="Footer"/>
          <w:jc w:val="right"/>
          <w:rPr>
            <w:sz w:val="24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78128FE8" wp14:editId="67C3FCB4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8890</wp:posOffset>
                  </wp:positionV>
                  <wp:extent cx="4152900" cy="514350"/>
                  <wp:effectExtent l="0" t="0" r="19050" b="19050"/>
                  <wp:wrapNone/>
                  <wp:docPr id="5" name="Text Box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4152900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02AC0F" w14:textId="62C14CD5" w:rsidR="00C821D5" w:rsidRPr="00B43A67" w:rsidRDefault="00C821D5" w:rsidP="00C821D5">
                              <w:pPr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</w:pPr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 xml:space="preserve">Tim Ajar </w:t>
                              </w:r>
                              <w:proofErr w:type="spellStart"/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>Algoritma</w:t>
                              </w:r>
                              <w:proofErr w:type="spellEnd"/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 xml:space="preserve"> dan </w:t>
                              </w:r>
                              <w:proofErr w:type="spellStart"/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>Struktur</w:t>
                              </w:r>
                              <w:proofErr w:type="spellEnd"/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 xml:space="preserve"> Data </w:t>
                              </w:r>
                              <w:r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>202</w:t>
                              </w:r>
                              <w:r w:rsidR="006867A1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>2</w:t>
                              </w:r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>-202</w:t>
                              </w:r>
                              <w:r w:rsidR="006867A1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>3</w:t>
                              </w:r>
                            </w:p>
                            <w:p w14:paraId="4A8F931D" w14:textId="77777777" w:rsidR="00C821D5" w:rsidRPr="00B43A67" w:rsidRDefault="00C821D5" w:rsidP="00C821D5">
                              <w:pPr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</w:pPr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>Jurusan Teknologi Informasi-</w:t>
                              </w:r>
                              <w:proofErr w:type="spellStart"/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>Politeknik</w:t>
                              </w:r>
                              <w:proofErr w:type="spellEnd"/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 xml:space="preserve"> Negeri Malang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8128FE8"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6" type="#_x0000_t202" style="position:absolute;left:0;text-align:left;margin-left:-6pt;margin-top:.7pt;width:327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" fillcolor="white [3201]" strokecolor="white [3212]" strokeweight=".5pt">
                  <v:path arrowok="t"/>
                  <v:textbox>
                    <w:txbxContent>
                      <w:p w14:paraId="5D02AC0F" w14:textId="62C14CD5" w:rsidR="00C821D5" w:rsidRPr="00B43A67" w:rsidRDefault="00C821D5" w:rsidP="00C821D5">
                        <w:pPr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</w:pPr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 xml:space="preserve">Tim Ajar </w:t>
                        </w:r>
                        <w:proofErr w:type="spellStart"/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>Algoritma</w:t>
                        </w:r>
                        <w:proofErr w:type="spellEnd"/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 xml:space="preserve"> dan </w:t>
                        </w:r>
                        <w:proofErr w:type="spellStart"/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>Struktur</w:t>
                        </w:r>
                        <w:proofErr w:type="spellEnd"/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 xml:space="preserve"> Data </w:t>
                        </w:r>
                        <w:r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>202</w:t>
                        </w:r>
                        <w:r w:rsidR="006867A1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>2</w:t>
                        </w:r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>-202</w:t>
                        </w:r>
                        <w:r w:rsidR="006867A1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>3</w:t>
                        </w:r>
                      </w:p>
                      <w:p w14:paraId="4A8F931D" w14:textId="77777777" w:rsidR="00C821D5" w:rsidRPr="00B43A67" w:rsidRDefault="00C821D5" w:rsidP="00C821D5">
                        <w:pPr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</w:pPr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>Jurusan Teknologi Informasi-</w:t>
                        </w:r>
                        <w:proofErr w:type="spellStart"/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>Politeknik</w:t>
                        </w:r>
                        <w:proofErr w:type="spellEnd"/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 xml:space="preserve"> Negeri Malang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3B1D1E">
          <w:rPr>
            <w:sz w:val="24"/>
          </w:rPr>
          <w:fldChar w:fldCharType="begin"/>
        </w:r>
        <w:r w:rsidRPr="003B1D1E">
          <w:rPr>
            <w:sz w:val="24"/>
          </w:rPr>
          <w:instrText xml:space="preserve"> PAGE   \* MERGEFORMAT </w:instrText>
        </w:r>
        <w:r w:rsidRPr="003B1D1E">
          <w:rPr>
            <w:sz w:val="24"/>
          </w:rPr>
          <w:fldChar w:fldCharType="separate"/>
        </w:r>
        <w:r>
          <w:rPr>
            <w:sz w:val="24"/>
          </w:rPr>
          <w:t>1</w:t>
        </w:r>
        <w:r w:rsidRPr="003B1D1E">
          <w:rPr>
            <w:noProof/>
            <w:sz w:val="24"/>
          </w:rPr>
          <w:fldChar w:fldCharType="end"/>
        </w:r>
      </w:p>
    </w:sdtContent>
  </w:sdt>
  <w:p w14:paraId="1BF5E02B" w14:textId="77777777" w:rsidR="00C821D5" w:rsidRDefault="00C821D5" w:rsidP="00C821D5">
    <w:pPr>
      <w:pStyle w:val="Footer"/>
      <w:ind w:firstLine="0"/>
    </w:pPr>
  </w:p>
  <w:p w14:paraId="56C59187" w14:textId="77777777" w:rsidR="00C821D5" w:rsidRDefault="00C821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0268370"/>
      <w:docPartObj>
        <w:docPartGallery w:val="Page Numbers (Bottom of Page)"/>
        <w:docPartUnique/>
      </w:docPartObj>
    </w:sdtPr>
    <w:sdtEndPr>
      <w:rPr>
        <w:noProof/>
        <w:sz w:val="24"/>
      </w:rPr>
    </w:sdtEndPr>
    <w:sdtContent>
      <w:p w14:paraId="3D28278E" w14:textId="7D246A0D" w:rsidR="00C821D5" w:rsidRPr="003B1D1E" w:rsidRDefault="00C821D5" w:rsidP="00C821D5">
        <w:pPr>
          <w:pStyle w:val="Footer"/>
          <w:jc w:val="right"/>
          <w:rPr>
            <w:sz w:val="24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8C9FEAD" wp14:editId="3B38626B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8890</wp:posOffset>
                  </wp:positionV>
                  <wp:extent cx="4152900" cy="514350"/>
                  <wp:effectExtent l="0" t="0" r="19050" b="19050"/>
                  <wp:wrapNone/>
                  <wp:docPr id="4" name="Text Box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4152900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3BFF92" w14:textId="77777777" w:rsidR="00C821D5" w:rsidRPr="00B43A67" w:rsidRDefault="00C821D5" w:rsidP="00C821D5">
                              <w:pPr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</w:pPr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 xml:space="preserve">Tim Ajar </w:t>
                              </w:r>
                              <w:proofErr w:type="spellStart"/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>Algoritma</w:t>
                              </w:r>
                              <w:proofErr w:type="spellEnd"/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 xml:space="preserve"> dan </w:t>
                              </w:r>
                              <w:proofErr w:type="spellStart"/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>Struktur</w:t>
                              </w:r>
                              <w:proofErr w:type="spellEnd"/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 xml:space="preserve"> Data </w:t>
                              </w:r>
                              <w:r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>2021</w:t>
                              </w:r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>-2022</w:t>
                              </w:r>
                            </w:p>
                            <w:p w14:paraId="60C8843D" w14:textId="77777777" w:rsidR="00C821D5" w:rsidRPr="00B43A67" w:rsidRDefault="00C821D5" w:rsidP="00C821D5">
                              <w:pPr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</w:pPr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>Jurusan Teknologi Informasi-</w:t>
                              </w:r>
                              <w:proofErr w:type="spellStart"/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>Politeknik</w:t>
                              </w:r>
                              <w:proofErr w:type="spellEnd"/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 xml:space="preserve"> Negeri Malang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8C9FEAD"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0;text-align:left;margin-left:-6pt;margin-top:.7pt;width:327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" fillcolor="white [3201]" strokecolor="white [3212]" strokeweight=".5pt">
                  <v:path arrowok="t"/>
                  <v:textbox>
                    <w:txbxContent>
                      <w:p w14:paraId="683BFF92" w14:textId="77777777" w:rsidR="00C821D5" w:rsidRPr="00B43A67" w:rsidRDefault="00C821D5" w:rsidP="00C821D5">
                        <w:pPr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</w:pPr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 xml:space="preserve">Tim Ajar </w:t>
                        </w:r>
                        <w:proofErr w:type="spellStart"/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>Algoritma</w:t>
                        </w:r>
                        <w:proofErr w:type="spellEnd"/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 xml:space="preserve"> dan </w:t>
                        </w:r>
                        <w:proofErr w:type="spellStart"/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>Struktur</w:t>
                        </w:r>
                        <w:proofErr w:type="spellEnd"/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 xml:space="preserve"> Data </w:t>
                        </w:r>
                        <w:r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>2021</w:t>
                        </w:r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>-2022</w:t>
                        </w:r>
                      </w:p>
                      <w:p w14:paraId="60C8843D" w14:textId="77777777" w:rsidR="00C821D5" w:rsidRPr="00B43A67" w:rsidRDefault="00C821D5" w:rsidP="00C821D5">
                        <w:pPr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</w:pPr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>Jurusan Teknologi Informasi-</w:t>
                        </w:r>
                        <w:proofErr w:type="spellStart"/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>Politeknik</w:t>
                        </w:r>
                        <w:proofErr w:type="spellEnd"/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 xml:space="preserve"> Negeri Malang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3B1D1E">
          <w:rPr>
            <w:sz w:val="24"/>
          </w:rPr>
          <w:fldChar w:fldCharType="begin"/>
        </w:r>
        <w:r w:rsidRPr="003B1D1E">
          <w:rPr>
            <w:sz w:val="24"/>
          </w:rPr>
          <w:instrText xml:space="preserve"> PAGE   \* MERGEFORMAT </w:instrText>
        </w:r>
        <w:r w:rsidRPr="003B1D1E">
          <w:rPr>
            <w:sz w:val="24"/>
          </w:rPr>
          <w:fldChar w:fldCharType="separate"/>
        </w:r>
        <w:r>
          <w:rPr>
            <w:sz w:val="24"/>
          </w:rPr>
          <w:t>1</w:t>
        </w:r>
        <w:r w:rsidRPr="003B1D1E">
          <w:rPr>
            <w:noProof/>
            <w:sz w:val="24"/>
          </w:rPr>
          <w:fldChar w:fldCharType="end"/>
        </w:r>
      </w:p>
    </w:sdtContent>
  </w:sdt>
  <w:p w14:paraId="488240D0" w14:textId="77777777" w:rsidR="00C821D5" w:rsidRDefault="00C821D5" w:rsidP="00C821D5">
    <w:pPr>
      <w:pStyle w:val="Footer"/>
      <w:ind w:firstLine="0"/>
    </w:pPr>
  </w:p>
  <w:p w14:paraId="0769D193" w14:textId="77777777" w:rsidR="0068791F" w:rsidRPr="00C821D5" w:rsidRDefault="0068791F" w:rsidP="00C821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EEA12" w14:textId="77777777" w:rsidR="00473010" w:rsidRDefault="00473010" w:rsidP="001052EC">
      <w:pPr>
        <w:spacing w:line="240" w:lineRule="auto"/>
      </w:pPr>
      <w:r>
        <w:separator/>
      </w:r>
    </w:p>
  </w:footnote>
  <w:footnote w:type="continuationSeparator" w:id="0">
    <w:p w14:paraId="4DF6FD45" w14:textId="77777777" w:rsidR="00473010" w:rsidRDefault="00473010" w:rsidP="001052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7C02E" w14:textId="770CE7CC" w:rsidR="00C821D5" w:rsidRPr="00B43A67" w:rsidRDefault="00C821D5" w:rsidP="00C821D5">
    <w:pPr>
      <w:pStyle w:val="Header"/>
      <w:ind w:firstLine="0"/>
      <w:rPr>
        <w:rFonts w:ascii="Bahnschrift SemiBold SemiConden" w:hAnsi="Bahnschrift SemiBold SemiConden"/>
        <w:color w:val="0070C0"/>
        <w:szCs w:val="24"/>
      </w:rPr>
    </w:pPr>
    <w:r w:rsidRPr="00B43A67">
      <w:rPr>
        <w:rFonts w:ascii="Bahnschrift SemiBold SemiConden" w:hAnsi="Bahnschrift SemiBold SemiConden"/>
        <w:noProof/>
        <w:color w:val="0070C0"/>
        <w:sz w:val="24"/>
        <w:szCs w:val="24"/>
      </w:rPr>
      <w:drawing>
        <wp:anchor distT="0" distB="0" distL="114300" distR="114300" simplePos="0" relativeHeight="251665408" behindDoc="0" locked="0" layoutInCell="1" allowOverlap="1" wp14:anchorId="6E555AB7" wp14:editId="5B85FFA9">
          <wp:simplePos x="0" y="0"/>
          <wp:positionH relativeFrom="margin">
            <wp:align>right</wp:align>
          </wp:positionH>
          <wp:positionV relativeFrom="paragraph">
            <wp:posOffset>-377928</wp:posOffset>
          </wp:positionV>
          <wp:extent cx="695325" cy="701778"/>
          <wp:effectExtent l="0" t="0" r="0" b="3175"/>
          <wp:wrapNone/>
          <wp:docPr id="7" name="Picture 7" descr="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017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EB2E9C" wp14:editId="36A27A0A">
              <wp:simplePos x="0" y="0"/>
              <wp:positionH relativeFrom="column">
                <wp:posOffset>0</wp:posOffset>
              </wp:positionH>
              <wp:positionV relativeFrom="paragraph">
                <wp:posOffset>381000</wp:posOffset>
              </wp:positionV>
              <wp:extent cx="5772150" cy="19050"/>
              <wp:effectExtent l="19050" t="19050" r="19050" b="1905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72150" cy="19050"/>
                      </a:xfrm>
                      <a:prstGeom prst="line">
                        <a:avLst/>
                      </a:prstGeom>
                      <a:ln w="31750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BC726F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pt" to="454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" strokecolor="black [3200]" strokeweight="2.5pt">
              <v:stroke joinstyle="miter"/>
              <o:lock v:ext="edit" shapetype="f"/>
            </v:line>
          </w:pict>
        </mc:Fallback>
      </mc:AlternateContent>
    </w:r>
    <w:proofErr w:type="spellStart"/>
    <w:r w:rsidRPr="00B43A67">
      <w:rPr>
        <w:rFonts w:ascii="Bahnschrift SemiBold SemiConden" w:hAnsi="Bahnschrift SemiBold SemiConden"/>
        <w:color w:val="0070C0"/>
        <w:szCs w:val="24"/>
      </w:rPr>
      <w:t>Algoritma</w:t>
    </w:r>
    <w:proofErr w:type="spellEnd"/>
    <w:r w:rsidRPr="00B43A67">
      <w:rPr>
        <w:rFonts w:ascii="Bahnschrift SemiBold SemiConden" w:hAnsi="Bahnschrift SemiBold SemiConden"/>
        <w:color w:val="0070C0"/>
        <w:szCs w:val="24"/>
      </w:rPr>
      <w:t xml:space="preserve"> dan </w:t>
    </w:r>
    <w:proofErr w:type="spellStart"/>
    <w:r w:rsidRPr="00B43A67">
      <w:rPr>
        <w:rFonts w:ascii="Bahnschrift SemiBold SemiConden" w:hAnsi="Bahnschrift SemiBold SemiConden"/>
        <w:color w:val="0070C0"/>
        <w:szCs w:val="24"/>
      </w:rPr>
      <w:t>Struktur</w:t>
    </w:r>
    <w:proofErr w:type="spellEnd"/>
    <w:r w:rsidRPr="00B43A67">
      <w:rPr>
        <w:rFonts w:ascii="Bahnschrift SemiBold SemiConden" w:hAnsi="Bahnschrift SemiBold SemiConden"/>
        <w:color w:val="0070C0"/>
        <w:szCs w:val="24"/>
      </w:rPr>
      <w:t xml:space="preserve"> Data 202</w:t>
    </w:r>
    <w:r w:rsidR="006867A1">
      <w:rPr>
        <w:rFonts w:ascii="Bahnschrift SemiBold SemiConden" w:hAnsi="Bahnschrift SemiBold SemiConden"/>
        <w:color w:val="0070C0"/>
        <w:szCs w:val="24"/>
      </w:rPr>
      <w:t>2</w:t>
    </w:r>
    <w:r w:rsidRPr="00B43A67">
      <w:rPr>
        <w:rFonts w:ascii="Bahnschrift SemiBold SemiConden" w:hAnsi="Bahnschrift SemiBold SemiConden"/>
        <w:color w:val="0070C0"/>
        <w:szCs w:val="24"/>
      </w:rPr>
      <w:t>-202</w:t>
    </w:r>
    <w:r w:rsidR="006867A1">
      <w:rPr>
        <w:rFonts w:ascii="Bahnschrift SemiBold SemiConden" w:hAnsi="Bahnschrift SemiBold SemiConden"/>
        <w:color w:val="0070C0"/>
        <w:szCs w:val="24"/>
      </w:rPr>
      <w:t>3</w:t>
    </w:r>
  </w:p>
  <w:p w14:paraId="7C4496AD" w14:textId="77777777" w:rsidR="00C821D5" w:rsidRPr="00B43A67" w:rsidRDefault="00C821D5" w:rsidP="00C821D5">
    <w:pPr>
      <w:pStyle w:val="Header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ACFF" w14:textId="198818EA" w:rsidR="00C821D5" w:rsidRPr="00B43A67" w:rsidRDefault="00C821D5" w:rsidP="00C821D5">
    <w:pPr>
      <w:pStyle w:val="Header"/>
      <w:ind w:firstLine="0"/>
      <w:rPr>
        <w:rFonts w:ascii="Bahnschrift SemiBold SemiConden" w:hAnsi="Bahnschrift SemiBold SemiConden"/>
        <w:color w:val="0070C0"/>
        <w:szCs w:val="24"/>
      </w:rPr>
    </w:pPr>
    <w:r w:rsidRPr="00B43A67">
      <w:rPr>
        <w:rFonts w:ascii="Bahnschrift SemiBold SemiConden" w:hAnsi="Bahnschrift SemiBold SemiConden"/>
        <w:noProof/>
        <w:color w:val="0070C0"/>
        <w:sz w:val="24"/>
        <w:szCs w:val="24"/>
      </w:rPr>
      <w:drawing>
        <wp:anchor distT="0" distB="0" distL="114300" distR="114300" simplePos="0" relativeHeight="251659264" behindDoc="0" locked="0" layoutInCell="1" allowOverlap="1" wp14:anchorId="548CA628" wp14:editId="32CF3668">
          <wp:simplePos x="0" y="0"/>
          <wp:positionH relativeFrom="margin">
            <wp:align>right</wp:align>
          </wp:positionH>
          <wp:positionV relativeFrom="paragraph">
            <wp:posOffset>-377928</wp:posOffset>
          </wp:positionV>
          <wp:extent cx="695325" cy="701778"/>
          <wp:effectExtent l="0" t="0" r="0" b="3175"/>
          <wp:wrapNone/>
          <wp:docPr id="8" name="Picture 8" descr="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017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0C8E59" wp14:editId="77EEA6F6">
              <wp:simplePos x="0" y="0"/>
              <wp:positionH relativeFrom="column">
                <wp:posOffset>0</wp:posOffset>
              </wp:positionH>
              <wp:positionV relativeFrom="paragraph">
                <wp:posOffset>381000</wp:posOffset>
              </wp:positionV>
              <wp:extent cx="5772150" cy="19050"/>
              <wp:effectExtent l="19050" t="19050" r="1905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72150" cy="19050"/>
                      </a:xfrm>
                      <a:prstGeom prst="line">
                        <a:avLst/>
                      </a:prstGeom>
                      <a:ln w="31750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6ECB16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pt" to="454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" strokecolor="black [3200]" strokeweight="2.5pt">
              <v:stroke joinstyle="miter"/>
              <o:lock v:ext="edit" shapetype="f"/>
            </v:line>
          </w:pict>
        </mc:Fallback>
      </mc:AlternateContent>
    </w:r>
    <w:proofErr w:type="spellStart"/>
    <w:r w:rsidRPr="00B43A67">
      <w:rPr>
        <w:rFonts w:ascii="Bahnschrift SemiBold SemiConden" w:hAnsi="Bahnschrift SemiBold SemiConden"/>
        <w:color w:val="0070C0"/>
        <w:szCs w:val="24"/>
      </w:rPr>
      <w:t>Algoritma</w:t>
    </w:r>
    <w:proofErr w:type="spellEnd"/>
    <w:r w:rsidRPr="00B43A67">
      <w:rPr>
        <w:rFonts w:ascii="Bahnschrift SemiBold SemiConden" w:hAnsi="Bahnschrift SemiBold SemiConden"/>
        <w:color w:val="0070C0"/>
        <w:szCs w:val="24"/>
      </w:rPr>
      <w:t xml:space="preserve"> dan </w:t>
    </w:r>
    <w:proofErr w:type="spellStart"/>
    <w:r w:rsidRPr="00B43A67">
      <w:rPr>
        <w:rFonts w:ascii="Bahnschrift SemiBold SemiConden" w:hAnsi="Bahnschrift SemiBold SemiConden"/>
        <w:color w:val="0070C0"/>
        <w:szCs w:val="24"/>
      </w:rPr>
      <w:t>Struktur</w:t>
    </w:r>
    <w:proofErr w:type="spellEnd"/>
    <w:r w:rsidRPr="00B43A67">
      <w:rPr>
        <w:rFonts w:ascii="Bahnschrift SemiBold SemiConden" w:hAnsi="Bahnschrift SemiBold SemiConden"/>
        <w:color w:val="0070C0"/>
        <w:szCs w:val="24"/>
      </w:rPr>
      <w:t xml:space="preserve"> Data 2021-2022</w:t>
    </w:r>
  </w:p>
  <w:p w14:paraId="6BA2831B" w14:textId="77777777" w:rsidR="00C821D5" w:rsidRPr="00B43A67" w:rsidRDefault="00C821D5" w:rsidP="00C821D5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51C"/>
    <w:multiLevelType w:val="multilevel"/>
    <w:tmpl w:val="AC604D9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0"/>
      <w:numFmt w:val="decimal"/>
      <w:lvlText w:val="3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A34873"/>
    <w:multiLevelType w:val="multilevel"/>
    <w:tmpl w:val="4D02DBB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5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3DB1F6A"/>
    <w:multiLevelType w:val="hybridMultilevel"/>
    <w:tmpl w:val="6B5C0B6A"/>
    <w:lvl w:ilvl="0" w:tplc="A050861A">
      <w:start w:val="1"/>
      <w:numFmt w:val="decimal"/>
      <w:lvlText w:val="4.5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B229A"/>
    <w:multiLevelType w:val="hybridMultilevel"/>
    <w:tmpl w:val="4546D9E4"/>
    <w:lvl w:ilvl="0" w:tplc="251047C0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C0C71"/>
    <w:multiLevelType w:val="hybridMultilevel"/>
    <w:tmpl w:val="D9F41BAE"/>
    <w:lvl w:ilvl="0" w:tplc="097AEAA2">
      <w:start w:val="6"/>
      <w:numFmt w:val="decimal"/>
      <w:lvlText w:val="1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E6857"/>
    <w:multiLevelType w:val="multilevel"/>
    <w:tmpl w:val="68643A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2"/>
      <w:numFmt w:val="decimal"/>
      <w:lvlText w:val="3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1C26980"/>
    <w:multiLevelType w:val="multilevel"/>
    <w:tmpl w:val="C5DC13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6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1FB0AE7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3041A7"/>
    <w:multiLevelType w:val="multilevel"/>
    <w:tmpl w:val="133041A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27393"/>
    <w:multiLevelType w:val="multilevel"/>
    <w:tmpl w:val="80A6DF96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53E247A"/>
    <w:multiLevelType w:val="hybridMultilevel"/>
    <w:tmpl w:val="05165BFE"/>
    <w:lvl w:ilvl="0" w:tplc="A6F46348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ED42C5"/>
    <w:multiLevelType w:val="hybridMultilevel"/>
    <w:tmpl w:val="6958CE8E"/>
    <w:lvl w:ilvl="0" w:tplc="F55C6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24DC9"/>
    <w:multiLevelType w:val="multilevel"/>
    <w:tmpl w:val="18EC7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1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D4C1F76"/>
    <w:multiLevelType w:val="hybridMultilevel"/>
    <w:tmpl w:val="5FF0D5BA"/>
    <w:lvl w:ilvl="0" w:tplc="F03EF8B0">
      <w:start w:val="1"/>
      <w:numFmt w:val="decimal"/>
      <w:lvlText w:val="4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FD7734"/>
    <w:multiLevelType w:val="multilevel"/>
    <w:tmpl w:val="25FA6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4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077326E"/>
    <w:multiLevelType w:val="hybridMultilevel"/>
    <w:tmpl w:val="BFD87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5A24A4"/>
    <w:multiLevelType w:val="hybridMultilevel"/>
    <w:tmpl w:val="DE9A4880"/>
    <w:lvl w:ilvl="0" w:tplc="F86C1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3F0C19"/>
    <w:multiLevelType w:val="hybridMultilevel"/>
    <w:tmpl w:val="E04A2B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4CF43F3"/>
    <w:multiLevelType w:val="hybridMultilevel"/>
    <w:tmpl w:val="9CD296A6"/>
    <w:lvl w:ilvl="0" w:tplc="9B76697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9" w15:restartNumberingAfterBreak="0">
    <w:nsid w:val="26775D07"/>
    <w:multiLevelType w:val="hybridMultilevel"/>
    <w:tmpl w:val="DDB4E612"/>
    <w:lvl w:ilvl="0" w:tplc="B8FE82F8">
      <w:start w:val="1"/>
      <w:numFmt w:val="decimal"/>
      <w:lvlText w:val="3.2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74C4E9E"/>
    <w:multiLevelType w:val="hybridMultilevel"/>
    <w:tmpl w:val="9E98C502"/>
    <w:lvl w:ilvl="0" w:tplc="7B9814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AB060B"/>
    <w:multiLevelType w:val="multilevel"/>
    <w:tmpl w:val="27AB060B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474196"/>
    <w:multiLevelType w:val="hybridMultilevel"/>
    <w:tmpl w:val="C64866EE"/>
    <w:lvl w:ilvl="0" w:tplc="ABDA7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DC69EB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B587A68"/>
    <w:multiLevelType w:val="multilevel"/>
    <w:tmpl w:val="80524A8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2D7C1FA7"/>
    <w:multiLevelType w:val="multilevel"/>
    <w:tmpl w:val="E08850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7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2E9B1FBA"/>
    <w:multiLevelType w:val="hybridMultilevel"/>
    <w:tmpl w:val="CEC86FB2"/>
    <w:lvl w:ilvl="0" w:tplc="F55C6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F24367"/>
    <w:multiLevelType w:val="multilevel"/>
    <w:tmpl w:val="F9AE2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F0F0A8C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4817132"/>
    <w:multiLevelType w:val="hybridMultilevel"/>
    <w:tmpl w:val="DAEC105E"/>
    <w:lvl w:ilvl="0" w:tplc="D6006A02">
      <w:start w:val="1"/>
      <w:numFmt w:val="decimal"/>
      <w:lvlText w:val="3.2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9E43197"/>
    <w:multiLevelType w:val="multilevel"/>
    <w:tmpl w:val="39E43197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82792E"/>
    <w:multiLevelType w:val="hybridMultilevel"/>
    <w:tmpl w:val="36B8B2F2"/>
    <w:lvl w:ilvl="0" w:tplc="F1945BF6">
      <w:start w:val="5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49530B"/>
    <w:multiLevelType w:val="hybridMultilevel"/>
    <w:tmpl w:val="63F66F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E2AC3CE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E796B26"/>
    <w:multiLevelType w:val="hybridMultilevel"/>
    <w:tmpl w:val="B2BC44F6"/>
    <w:lvl w:ilvl="0" w:tplc="E7DEF452">
      <w:start w:val="5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3EEA5733"/>
    <w:multiLevelType w:val="hybridMultilevel"/>
    <w:tmpl w:val="9CD296A6"/>
    <w:lvl w:ilvl="0" w:tplc="9B76697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5" w15:restartNumberingAfterBreak="0">
    <w:nsid w:val="414E006C"/>
    <w:multiLevelType w:val="hybridMultilevel"/>
    <w:tmpl w:val="FD205B62"/>
    <w:lvl w:ilvl="0" w:tplc="478C3AD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B07A06"/>
    <w:multiLevelType w:val="multilevel"/>
    <w:tmpl w:val="B44EBE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1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45271AE5"/>
    <w:multiLevelType w:val="multilevel"/>
    <w:tmpl w:val="3F46EC6A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4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4543581A"/>
    <w:multiLevelType w:val="multilevel"/>
    <w:tmpl w:val="1BBE9BA4"/>
    <w:lvl w:ilvl="0">
      <w:start w:val="10"/>
      <w:numFmt w:val="none"/>
      <w:lvlText w:val="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5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45604320"/>
    <w:multiLevelType w:val="hybridMultilevel"/>
    <w:tmpl w:val="1034E4EE"/>
    <w:lvl w:ilvl="0" w:tplc="91B663EA">
      <w:start w:val="1"/>
      <w:numFmt w:val="decimal"/>
      <w:lvlText w:val="4.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5D007F4"/>
    <w:multiLevelType w:val="multilevel"/>
    <w:tmpl w:val="E716BE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482A45C3"/>
    <w:multiLevelType w:val="hybridMultilevel"/>
    <w:tmpl w:val="2C52A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8C27454"/>
    <w:multiLevelType w:val="hybridMultilevel"/>
    <w:tmpl w:val="D46A6F70"/>
    <w:lvl w:ilvl="0" w:tplc="75362924">
      <w:start w:val="1"/>
      <w:numFmt w:val="decimal"/>
      <w:lvlText w:val="5.4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AAE3881"/>
    <w:multiLevelType w:val="hybridMultilevel"/>
    <w:tmpl w:val="E2705FCE"/>
    <w:lvl w:ilvl="0" w:tplc="5540C860">
      <w:start w:val="3"/>
      <w:numFmt w:val="decimal"/>
      <w:lvlText w:val="1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DCD75E4"/>
    <w:multiLevelType w:val="singleLevel"/>
    <w:tmpl w:val="DD0A87F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5" w15:restartNumberingAfterBreak="0">
    <w:nsid w:val="4F4E2220"/>
    <w:multiLevelType w:val="hybridMultilevel"/>
    <w:tmpl w:val="B6A206FA"/>
    <w:lvl w:ilvl="0" w:tplc="F064B20A">
      <w:start w:val="1"/>
      <w:numFmt w:val="decimal"/>
      <w:lvlText w:val="1.5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05472A7"/>
    <w:multiLevelType w:val="multilevel"/>
    <w:tmpl w:val="CA6AE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54214A0C"/>
    <w:multiLevelType w:val="hybridMultilevel"/>
    <w:tmpl w:val="CD4A4BFE"/>
    <w:lvl w:ilvl="0" w:tplc="8F0C22E8">
      <w:start w:val="1"/>
      <w:numFmt w:val="decimal"/>
      <w:lvlText w:val="1.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6F3020C"/>
    <w:multiLevelType w:val="multilevel"/>
    <w:tmpl w:val="77183F9C"/>
    <w:lvl w:ilvl="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49" w15:restartNumberingAfterBreak="0">
    <w:nsid w:val="57272ED9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578B39B7"/>
    <w:multiLevelType w:val="multilevel"/>
    <w:tmpl w:val="9542A8C8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4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580E476F"/>
    <w:multiLevelType w:val="multilevel"/>
    <w:tmpl w:val="85A8FB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589819E5"/>
    <w:multiLevelType w:val="hybridMultilevel"/>
    <w:tmpl w:val="959AD7A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58D81889"/>
    <w:multiLevelType w:val="hybridMultilevel"/>
    <w:tmpl w:val="DB88A0E8"/>
    <w:lvl w:ilvl="0" w:tplc="0E760C3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4" w15:restartNumberingAfterBreak="0">
    <w:nsid w:val="597533C1"/>
    <w:multiLevelType w:val="hybridMultilevel"/>
    <w:tmpl w:val="55E4670C"/>
    <w:lvl w:ilvl="0" w:tplc="06184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1C7F05"/>
    <w:multiLevelType w:val="multilevel"/>
    <w:tmpl w:val="AAE0D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6" w15:restartNumberingAfterBreak="0">
    <w:nsid w:val="5D85117B"/>
    <w:multiLevelType w:val="hybridMultilevel"/>
    <w:tmpl w:val="A4E09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21D3C87"/>
    <w:multiLevelType w:val="hybridMultilevel"/>
    <w:tmpl w:val="ADC2610A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8" w15:restartNumberingAfterBreak="0">
    <w:nsid w:val="62286F8A"/>
    <w:multiLevelType w:val="multilevel"/>
    <w:tmpl w:val="62286F8A"/>
    <w:lvl w:ilvl="0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59" w15:restartNumberingAfterBreak="0">
    <w:nsid w:val="654269ED"/>
    <w:multiLevelType w:val="hybridMultilevel"/>
    <w:tmpl w:val="8A568E5A"/>
    <w:lvl w:ilvl="0" w:tplc="9326A65C">
      <w:start w:val="1"/>
      <w:numFmt w:val="decimal"/>
      <w:lvlText w:val="5.2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8820A5F"/>
    <w:multiLevelType w:val="multilevel"/>
    <w:tmpl w:val="7ABE3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5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1" w15:restartNumberingAfterBreak="0">
    <w:nsid w:val="68D339A1"/>
    <w:multiLevelType w:val="multilevel"/>
    <w:tmpl w:val="58CA98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6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2" w15:restartNumberingAfterBreak="0">
    <w:nsid w:val="69496413"/>
    <w:multiLevelType w:val="multilevel"/>
    <w:tmpl w:val="694964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98A18F0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6A772DC4"/>
    <w:multiLevelType w:val="hybridMultilevel"/>
    <w:tmpl w:val="3648CE50"/>
    <w:lvl w:ilvl="0" w:tplc="0409000F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5" w15:restartNumberingAfterBreak="0">
    <w:nsid w:val="6C100363"/>
    <w:multiLevelType w:val="multilevel"/>
    <w:tmpl w:val="D53869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8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6D023C5A"/>
    <w:multiLevelType w:val="hybridMultilevel"/>
    <w:tmpl w:val="F0C0AADE"/>
    <w:lvl w:ilvl="0" w:tplc="FE56B0A2">
      <w:start w:val="3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D104491"/>
    <w:multiLevelType w:val="hybridMultilevel"/>
    <w:tmpl w:val="4D8AF826"/>
    <w:lvl w:ilvl="0" w:tplc="B8A28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D1F0DE7"/>
    <w:multiLevelType w:val="hybridMultilevel"/>
    <w:tmpl w:val="22FA16A8"/>
    <w:lvl w:ilvl="0" w:tplc="91468EC0">
      <w:start w:val="1"/>
      <w:numFmt w:val="decimal"/>
      <w:lvlText w:val="5.3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DC565AB"/>
    <w:multiLevelType w:val="hybridMultilevel"/>
    <w:tmpl w:val="49549ACC"/>
    <w:lvl w:ilvl="0" w:tplc="B32A080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DEC3527"/>
    <w:multiLevelType w:val="multilevel"/>
    <w:tmpl w:val="BCCA30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4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6F36399C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741D3B78"/>
    <w:multiLevelType w:val="hybridMultilevel"/>
    <w:tmpl w:val="32044F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45B18BF"/>
    <w:multiLevelType w:val="hybridMultilevel"/>
    <w:tmpl w:val="049899DA"/>
    <w:lvl w:ilvl="0" w:tplc="0409000F">
      <w:start w:val="1"/>
      <w:numFmt w:val="decimal"/>
      <w:lvlText w:val="%1."/>
      <w:lvlJc w:val="left"/>
      <w:pPr>
        <w:ind w:left="1117" w:hanging="360"/>
      </w:p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4" w15:restartNumberingAfterBreak="0">
    <w:nsid w:val="745D5AEE"/>
    <w:multiLevelType w:val="hybridMultilevel"/>
    <w:tmpl w:val="678AAE7C"/>
    <w:lvl w:ilvl="0" w:tplc="B03EC480">
      <w:start w:val="2"/>
      <w:numFmt w:val="decimal"/>
      <w:lvlText w:val="1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4D84900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75185D36"/>
    <w:multiLevelType w:val="hybridMultilevel"/>
    <w:tmpl w:val="507871E8"/>
    <w:lvl w:ilvl="0" w:tplc="D06656F8">
      <w:start w:val="4"/>
      <w:numFmt w:val="decimal"/>
      <w:lvlText w:val="1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8610373"/>
    <w:multiLevelType w:val="hybridMultilevel"/>
    <w:tmpl w:val="69F073AA"/>
    <w:lvl w:ilvl="0" w:tplc="CD3272C4">
      <w:start w:val="1"/>
      <w:numFmt w:val="decimal"/>
      <w:lvlText w:val="2.6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796861F2"/>
    <w:multiLevelType w:val="hybridMultilevel"/>
    <w:tmpl w:val="2438F478"/>
    <w:lvl w:ilvl="0" w:tplc="28164788">
      <w:start w:val="1"/>
      <w:numFmt w:val="decimal"/>
      <w:lvlText w:val="2.2.%1"/>
      <w:lvlJc w:val="left"/>
      <w:pPr>
        <w:ind w:left="111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37" w:hanging="360"/>
      </w:pPr>
    </w:lvl>
    <w:lvl w:ilvl="2" w:tplc="3809001B" w:tentative="1">
      <w:start w:val="1"/>
      <w:numFmt w:val="lowerRoman"/>
      <w:lvlText w:val="%3."/>
      <w:lvlJc w:val="right"/>
      <w:pPr>
        <w:ind w:left="2557" w:hanging="180"/>
      </w:pPr>
    </w:lvl>
    <w:lvl w:ilvl="3" w:tplc="3809000F" w:tentative="1">
      <w:start w:val="1"/>
      <w:numFmt w:val="decimal"/>
      <w:lvlText w:val="%4."/>
      <w:lvlJc w:val="left"/>
      <w:pPr>
        <w:ind w:left="3277" w:hanging="360"/>
      </w:pPr>
    </w:lvl>
    <w:lvl w:ilvl="4" w:tplc="38090019" w:tentative="1">
      <w:start w:val="1"/>
      <w:numFmt w:val="lowerLetter"/>
      <w:lvlText w:val="%5."/>
      <w:lvlJc w:val="left"/>
      <w:pPr>
        <w:ind w:left="3997" w:hanging="360"/>
      </w:pPr>
    </w:lvl>
    <w:lvl w:ilvl="5" w:tplc="3809001B" w:tentative="1">
      <w:start w:val="1"/>
      <w:numFmt w:val="lowerRoman"/>
      <w:lvlText w:val="%6."/>
      <w:lvlJc w:val="right"/>
      <w:pPr>
        <w:ind w:left="4717" w:hanging="180"/>
      </w:pPr>
    </w:lvl>
    <w:lvl w:ilvl="6" w:tplc="3809000F" w:tentative="1">
      <w:start w:val="1"/>
      <w:numFmt w:val="decimal"/>
      <w:lvlText w:val="%7."/>
      <w:lvlJc w:val="left"/>
      <w:pPr>
        <w:ind w:left="5437" w:hanging="360"/>
      </w:pPr>
    </w:lvl>
    <w:lvl w:ilvl="7" w:tplc="38090019" w:tentative="1">
      <w:start w:val="1"/>
      <w:numFmt w:val="lowerLetter"/>
      <w:lvlText w:val="%8."/>
      <w:lvlJc w:val="left"/>
      <w:pPr>
        <w:ind w:left="6157" w:hanging="360"/>
      </w:pPr>
    </w:lvl>
    <w:lvl w:ilvl="8" w:tplc="38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9" w15:restartNumberingAfterBreak="0">
    <w:nsid w:val="79D6575A"/>
    <w:multiLevelType w:val="hybridMultilevel"/>
    <w:tmpl w:val="DB88A0E8"/>
    <w:lvl w:ilvl="0" w:tplc="0E760C3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0" w15:restartNumberingAfterBreak="0">
    <w:nsid w:val="79F6225D"/>
    <w:multiLevelType w:val="multilevel"/>
    <w:tmpl w:val="79F6225D"/>
    <w:lvl w:ilvl="0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81" w15:restartNumberingAfterBreak="0">
    <w:nsid w:val="7D1032FE"/>
    <w:multiLevelType w:val="hybridMultilevel"/>
    <w:tmpl w:val="04E4E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DB9709C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7EC23BBC"/>
    <w:multiLevelType w:val="hybridMultilevel"/>
    <w:tmpl w:val="D05ACDDA"/>
    <w:lvl w:ilvl="0" w:tplc="2CB804A8">
      <w:start w:val="1"/>
      <w:numFmt w:val="decimal"/>
      <w:lvlText w:val="1.4.%1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F37337F"/>
    <w:multiLevelType w:val="multilevel"/>
    <w:tmpl w:val="13AC2482"/>
    <w:lvl w:ilvl="0">
      <w:start w:val="10"/>
      <w:numFmt w:val="none"/>
      <w:lvlText w:val="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5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44749359">
    <w:abstractNumId w:val="79"/>
  </w:num>
  <w:num w:numId="2" w16cid:durableId="713820749">
    <w:abstractNumId w:val="73"/>
  </w:num>
  <w:num w:numId="3" w16cid:durableId="354813040">
    <w:abstractNumId w:val="23"/>
  </w:num>
  <w:num w:numId="4" w16cid:durableId="1519931047">
    <w:abstractNumId w:val="71"/>
  </w:num>
  <w:num w:numId="5" w16cid:durableId="1359239198">
    <w:abstractNumId w:val="56"/>
  </w:num>
  <w:num w:numId="6" w16cid:durableId="256905519">
    <w:abstractNumId w:val="15"/>
  </w:num>
  <w:num w:numId="7" w16cid:durableId="1263301246">
    <w:abstractNumId w:val="12"/>
  </w:num>
  <w:num w:numId="8" w16cid:durableId="56175744">
    <w:abstractNumId w:val="28"/>
  </w:num>
  <w:num w:numId="9" w16cid:durableId="1904410626">
    <w:abstractNumId w:val="32"/>
  </w:num>
  <w:num w:numId="10" w16cid:durableId="2010131714">
    <w:abstractNumId w:val="57"/>
  </w:num>
  <w:num w:numId="11" w16cid:durableId="446045122">
    <w:abstractNumId w:val="53"/>
  </w:num>
  <w:num w:numId="12" w16cid:durableId="1837309022">
    <w:abstractNumId w:val="82"/>
  </w:num>
  <w:num w:numId="13" w16cid:durableId="1567181894">
    <w:abstractNumId w:val="49"/>
  </w:num>
  <w:num w:numId="14" w16cid:durableId="433749655">
    <w:abstractNumId w:val="63"/>
  </w:num>
  <w:num w:numId="15" w16cid:durableId="282658877">
    <w:abstractNumId w:val="7"/>
  </w:num>
  <w:num w:numId="16" w16cid:durableId="308871302">
    <w:abstractNumId w:val="75"/>
  </w:num>
  <w:num w:numId="17" w16cid:durableId="1226919114">
    <w:abstractNumId w:val="44"/>
  </w:num>
  <w:num w:numId="18" w16cid:durableId="1788232615">
    <w:abstractNumId w:val="34"/>
  </w:num>
  <w:num w:numId="19" w16cid:durableId="1930695040">
    <w:abstractNumId w:val="72"/>
  </w:num>
  <w:num w:numId="20" w16cid:durableId="425926639">
    <w:abstractNumId w:val="64"/>
  </w:num>
  <w:num w:numId="21" w16cid:durableId="488450406">
    <w:abstractNumId w:val="18"/>
  </w:num>
  <w:num w:numId="22" w16cid:durableId="389620603">
    <w:abstractNumId w:val="70"/>
  </w:num>
  <w:num w:numId="23" w16cid:durableId="519587402">
    <w:abstractNumId w:val="81"/>
  </w:num>
  <w:num w:numId="24" w16cid:durableId="1488589047">
    <w:abstractNumId w:val="27"/>
  </w:num>
  <w:num w:numId="25" w16cid:durableId="544175152">
    <w:abstractNumId w:val="24"/>
  </w:num>
  <w:num w:numId="26" w16cid:durableId="195193964">
    <w:abstractNumId w:val="37"/>
  </w:num>
  <w:num w:numId="27" w16cid:durableId="286279660">
    <w:abstractNumId w:val="40"/>
  </w:num>
  <w:num w:numId="28" w16cid:durableId="2052337108">
    <w:abstractNumId w:val="66"/>
  </w:num>
  <w:num w:numId="29" w16cid:durableId="1239436390">
    <w:abstractNumId w:val="5"/>
  </w:num>
  <w:num w:numId="30" w16cid:durableId="1230653492">
    <w:abstractNumId w:val="1"/>
  </w:num>
  <w:num w:numId="31" w16cid:durableId="187063524">
    <w:abstractNumId w:val="60"/>
  </w:num>
  <w:num w:numId="32" w16cid:durableId="1103846543">
    <w:abstractNumId w:val="25"/>
  </w:num>
  <w:num w:numId="33" w16cid:durableId="618534963">
    <w:abstractNumId w:val="84"/>
  </w:num>
  <w:num w:numId="34" w16cid:durableId="1441677655">
    <w:abstractNumId w:val="65"/>
  </w:num>
  <w:num w:numId="35" w16cid:durableId="167138150">
    <w:abstractNumId w:val="77"/>
  </w:num>
  <w:num w:numId="36" w16cid:durableId="445318562">
    <w:abstractNumId w:val="6"/>
  </w:num>
  <w:num w:numId="37" w16cid:durableId="1388720248">
    <w:abstractNumId w:val="61"/>
  </w:num>
  <w:num w:numId="38" w16cid:durableId="1584534893">
    <w:abstractNumId w:val="19"/>
  </w:num>
  <w:num w:numId="39" w16cid:durableId="1455371934">
    <w:abstractNumId w:val="69"/>
  </w:num>
  <w:num w:numId="40" w16cid:durableId="506987326">
    <w:abstractNumId w:val="55"/>
  </w:num>
  <w:num w:numId="41" w16cid:durableId="914240480">
    <w:abstractNumId w:val="29"/>
  </w:num>
  <w:num w:numId="42" w16cid:durableId="638924988">
    <w:abstractNumId w:val="51"/>
  </w:num>
  <w:num w:numId="43" w16cid:durableId="1763648394">
    <w:abstractNumId w:val="52"/>
  </w:num>
  <w:num w:numId="44" w16cid:durableId="189997518">
    <w:abstractNumId w:val="46"/>
  </w:num>
  <w:num w:numId="45" w16cid:durableId="279344558">
    <w:abstractNumId w:val="0"/>
  </w:num>
  <w:num w:numId="46" w16cid:durableId="1303316670">
    <w:abstractNumId w:val="9"/>
  </w:num>
  <w:num w:numId="47" w16cid:durableId="1450933201">
    <w:abstractNumId w:val="16"/>
  </w:num>
  <w:num w:numId="48" w16cid:durableId="759104370">
    <w:abstractNumId w:val="14"/>
  </w:num>
  <w:num w:numId="49" w16cid:durableId="1977880304">
    <w:abstractNumId w:val="50"/>
  </w:num>
  <w:num w:numId="50" w16cid:durableId="245918401">
    <w:abstractNumId w:val="54"/>
  </w:num>
  <w:num w:numId="51" w16cid:durableId="1292440148">
    <w:abstractNumId w:val="31"/>
  </w:num>
  <w:num w:numId="52" w16cid:durableId="564494009">
    <w:abstractNumId w:val="67"/>
  </w:num>
  <w:num w:numId="53" w16cid:durableId="1527869527">
    <w:abstractNumId w:val="22"/>
  </w:num>
  <w:num w:numId="54" w16cid:durableId="1382556263">
    <w:abstractNumId w:val="8"/>
  </w:num>
  <w:num w:numId="55" w16cid:durableId="1606764575">
    <w:abstractNumId w:val="62"/>
  </w:num>
  <w:num w:numId="56" w16cid:durableId="1529677797">
    <w:abstractNumId w:val="80"/>
  </w:num>
  <w:num w:numId="57" w16cid:durableId="1571649345">
    <w:abstractNumId w:val="58"/>
  </w:num>
  <w:num w:numId="58" w16cid:durableId="1460105051">
    <w:abstractNumId w:val="21"/>
  </w:num>
  <w:num w:numId="59" w16cid:durableId="85883017">
    <w:abstractNumId w:val="48"/>
  </w:num>
  <w:num w:numId="60" w16cid:durableId="1991011609">
    <w:abstractNumId w:val="30"/>
  </w:num>
  <w:num w:numId="61" w16cid:durableId="1383483143">
    <w:abstractNumId w:val="35"/>
  </w:num>
  <w:num w:numId="62" w16cid:durableId="1302729531">
    <w:abstractNumId w:val="3"/>
  </w:num>
  <w:num w:numId="63" w16cid:durableId="201787419">
    <w:abstractNumId w:val="39"/>
  </w:num>
  <w:num w:numId="64" w16cid:durableId="438064794">
    <w:abstractNumId w:val="13"/>
  </w:num>
  <w:num w:numId="65" w16cid:durableId="2085179716">
    <w:abstractNumId w:val="11"/>
  </w:num>
  <w:num w:numId="66" w16cid:durableId="426197114">
    <w:abstractNumId w:val="2"/>
  </w:num>
  <w:num w:numId="67" w16cid:durableId="1167092854">
    <w:abstractNumId w:val="59"/>
  </w:num>
  <w:num w:numId="68" w16cid:durableId="1200120799">
    <w:abstractNumId w:val="68"/>
  </w:num>
  <w:num w:numId="69" w16cid:durableId="957833413">
    <w:abstractNumId w:val="26"/>
  </w:num>
  <w:num w:numId="70" w16cid:durableId="746001934">
    <w:abstractNumId w:val="42"/>
  </w:num>
  <w:num w:numId="71" w16cid:durableId="2096393851">
    <w:abstractNumId w:val="33"/>
  </w:num>
  <w:num w:numId="72" w16cid:durableId="367531123">
    <w:abstractNumId w:val="20"/>
  </w:num>
  <w:num w:numId="73" w16cid:durableId="935139778">
    <w:abstractNumId w:val="74"/>
  </w:num>
  <w:num w:numId="74" w16cid:durableId="1388647297">
    <w:abstractNumId w:val="43"/>
  </w:num>
  <w:num w:numId="75" w16cid:durableId="978801642">
    <w:abstractNumId w:val="47"/>
  </w:num>
  <w:num w:numId="76" w16cid:durableId="810437621">
    <w:abstractNumId w:val="76"/>
  </w:num>
  <w:num w:numId="77" w16cid:durableId="780221345">
    <w:abstractNumId w:val="10"/>
  </w:num>
  <w:num w:numId="78" w16cid:durableId="699160292">
    <w:abstractNumId w:val="83"/>
  </w:num>
  <w:num w:numId="79" w16cid:durableId="920798266">
    <w:abstractNumId w:val="45"/>
  </w:num>
  <w:num w:numId="80" w16cid:durableId="1109736448">
    <w:abstractNumId w:val="4"/>
  </w:num>
  <w:num w:numId="81" w16cid:durableId="533153880">
    <w:abstractNumId w:val="36"/>
  </w:num>
  <w:num w:numId="82" w16cid:durableId="659046744">
    <w:abstractNumId w:val="78"/>
  </w:num>
  <w:num w:numId="83" w16cid:durableId="1927374863">
    <w:abstractNumId w:val="38"/>
  </w:num>
  <w:num w:numId="84" w16cid:durableId="238297415">
    <w:abstractNumId w:val="17"/>
  </w:num>
  <w:num w:numId="85" w16cid:durableId="1504125898">
    <w:abstractNumId w:val="41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6E4"/>
    <w:rsid w:val="00004271"/>
    <w:rsid w:val="000276DB"/>
    <w:rsid w:val="00036A7C"/>
    <w:rsid w:val="00056CED"/>
    <w:rsid w:val="000609EC"/>
    <w:rsid w:val="0006176B"/>
    <w:rsid w:val="00065A6C"/>
    <w:rsid w:val="00091CEF"/>
    <w:rsid w:val="00093E65"/>
    <w:rsid w:val="00097882"/>
    <w:rsid w:val="000A173D"/>
    <w:rsid w:val="000A56C2"/>
    <w:rsid w:val="000A6522"/>
    <w:rsid w:val="000A7B86"/>
    <w:rsid w:val="000C04AA"/>
    <w:rsid w:val="000C2CC3"/>
    <w:rsid w:val="000C60E1"/>
    <w:rsid w:val="000D0825"/>
    <w:rsid w:val="000D23D9"/>
    <w:rsid w:val="000D6526"/>
    <w:rsid w:val="000E2FDE"/>
    <w:rsid w:val="000F0248"/>
    <w:rsid w:val="000F1528"/>
    <w:rsid w:val="000F466A"/>
    <w:rsid w:val="000F4EE2"/>
    <w:rsid w:val="000F5194"/>
    <w:rsid w:val="000F6831"/>
    <w:rsid w:val="000F6CA6"/>
    <w:rsid w:val="00102E01"/>
    <w:rsid w:val="00104CDD"/>
    <w:rsid w:val="001052EC"/>
    <w:rsid w:val="00106BCD"/>
    <w:rsid w:val="00111684"/>
    <w:rsid w:val="001167DB"/>
    <w:rsid w:val="00122637"/>
    <w:rsid w:val="0013023A"/>
    <w:rsid w:val="00133C1B"/>
    <w:rsid w:val="00134FDE"/>
    <w:rsid w:val="0013662E"/>
    <w:rsid w:val="00143717"/>
    <w:rsid w:val="00173920"/>
    <w:rsid w:val="00176640"/>
    <w:rsid w:val="001835E3"/>
    <w:rsid w:val="0018384C"/>
    <w:rsid w:val="001939C3"/>
    <w:rsid w:val="00195484"/>
    <w:rsid w:val="001962FA"/>
    <w:rsid w:val="001B67E4"/>
    <w:rsid w:val="001C384B"/>
    <w:rsid w:val="001C6B4E"/>
    <w:rsid w:val="001E0730"/>
    <w:rsid w:val="001E1CEC"/>
    <w:rsid w:val="001E4760"/>
    <w:rsid w:val="001F25BA"/>
    <w:rsid w:val="001F5D84"/>
    <w:rsid w:val="001F72F1"/>
    <w:rsid w:val="0020205A"/>
    <w:rsid w:val="002156CA"/>
    <w:rsid w:val="00226D92"/>
    <w:rsid w:val="00227EA6"/>
    <w:rsid w:val="00232838"/>
    <w:rsid w:val="00263712"/>
    <w:rsid w:val="00265182"/>
    <w:rsid w:val="00272F3A"/>
    <w:rsid w:val="00281263"/>
    <w:rsid w:val="002952F4"/>
    <w:rsid w:val="00295FB6"/>
    <w:rsid w:val="002A243D"/>
    <w:rsid w:val="002A3C20"/>
    <w:rsid w:val="002A47EB"/>
    <w:rsid w:val="002A7EB0"/>
    <w:rsid w:val="002B147D"/>
    <w:rsid w:val="002B65A8"/>
    <w:rsid w:val="002D09A5"/>
    <w:rsid w:val="002D30EF"/>
    <w:rsid w:val="002D4619"/>
    <w:rsid w:val="002E2D41"/>
    <w:rsid w:val="002E44D5"/>
    <w:rsid w:val="002E52E3"/>
    <w:rsid w:val="002E5594"/>
    <w:rsid w:val="002E5ED4"/>
    <w:rsid w:val="002E6F36"/>
    <w:rsid w:val="002F15F4"/>
    <w:rsid w:val="002F1A09"/>
    <w:rsid w:val="002F3A56"/>
    <w:rsid w:val="002F3A9D"/>
    <w:rsid w:val="0030707F"/>
    <w:rsid w:val="00320868"/>
    <w:rsid w:val="00332C24"/>
    <w:rsid w:val="00337141"/>
    <w:rsid w:val="00343581"/>
    <w:rsid w:val="00344E4B"/>
    <w:rsid w:val="00350712"/>
    <w:rsid w:val="00370D90"/>
    <w:rsid w:val="00373B3A"/>
    <w:rsid w:val="0037517F"/>
    <w:rsid w:val="003870C2"/>
    <w:rsid w:val="003908DB"/>
    <w:rsid w:val="00395F94"/>
    <w:rsid w:val="003A1B69"/>
    <w:rsid w:val="003A29CB"/>
    <w:rsid w:val="003B0EB3"/>
    <w:rsid w:val="003C3288"/>
    <w:rsid w:val="003C5115"/>
    <w:rsid w:val="003D3EFA"/>
    <w:rsid w:val="00400B13"/>
    <w:rsid w:val="004144FC"/>
    <w:rsid w:val="00441729"/>
    <w:rsid w:val="00461171"/>
    <w:rsid w:val="00464DF4"/>
    <w:rsid w:val="00467034"/>
    <w:rsid w:val="00467088"/>
    <w:rsid w:val="00467C59"/>
    <w:rsid w:val="004710EA"/>
    <w:rsid w:val="00473010"/>
    <w:rsid w:val="00475064"/>
    <w:rsid w:val="00482651"/>
    <w:rsid w:val="0049183F"/>
    <w:rsid w:val="00497FE6"/>
    <w:rsid w:val="004A4AE1"/>
    <w:rsid w:val="004B305E"/>
    <w:rsid w:val="004B5380"/>
    <w:rsid w:val="004C53EF"/>
    <w:rsid w:val="004D6D99"/>
    <w:rsid w:val="004E2265"/>
    <w:rsid w:val="004F2E9F"/>
    <w:rsid w:val="004F35C6"/>
    <w:rsid w:val="004F5A9D"/>
    <w:rsid w:val="00503EE5"/>
    <w:rsid w:val="005117F1"/>
    <w:rsid w:val="005130C4"/>
    <w:rsid w:val="005170E3"/>
    <w:rsid w:val="00521F1A"/>
    <w:rsid w:val="005343FF"/>
    <w:rsid w:val="00541271"/>
    <w:rsid w:val="00541E5B"/>
    <w:rsid w:val="00542930"/>
    <w:rsid w:val="00542E9C"/>
    <w:rsid w:val="00560A8F"/>
    <w:rsid w:val="00564A95"/>
    <w:rsid w:val="005733C5"/>
    <w:rsid w:val="0057437A"/>
    <w:rsid w:val="00575D13"/>
    <w:rsid w:val="0058423A"/>
    <w:rsid w:val="00587DD0"/>
    <w:rsid w:val="00590370"/>
    <w:rsid w:val="005A4037"/>
    <w:rsid w:val="005A7753"/>
    <w:rsid w:val="005B6419"/>
    <w:rsid w:val="005C0E14"/>
    <w:rsid w:val="005D338F"/>
    <w:rsid w:val="005D53E2"/>
    <w:rsid w:val="005E700B"/>
    <w:rsid w:val="005F0A0A"/>
    <w:rsid w:val="005F30BD"/>
    <w:rsid w:val="00602CB1"/>
    <w:rsid w:val="0060619C"/>
    <w:rsid w:val="006062B9"/>
    <w:rsid w:val="006063FC"/>
    <w:rsid w:val="00613054"/>
    <w:rsid w:val="006163F6"/>
    <w:rsid w:val="00635709"/>
    <w:rsid w:val="00640591"/>
    <w:rsid w:val="006429C7"/>
    <w:rsid w:val="00643041"/>
    <w:rsid w:val="00654955"/>
    <w:rsid w:val="00662E00"/>
    <w:rsid w:val="0066535A"/>
    <w:rsid w:val="00671B7B"/>
    <w:rsid w:val="0067472C"/>
    <w:rsid w:val="006814AC"/>
    <w:rsid w:val="00684F18"/>
    <w:rsid w:val="006867A1"/>
    <w:rsid w:val="0068791F"/>
    <w:rsid w:val="00690D99"/>
    <w:rsid w:val="006A4186"/>
    <w:rsid w:val="006C03DD"/>
    <w:rsid w:val="006C7222"/>
    <w:rsid w:val="006D318B"/>
    <w:rsid w:val="006F23D2"/>
    <w:rsid w:val="006F6808"/>
    <w:rsid w:val="00703B0D"/>
    <w:rsid w:val="00710AF3"/>
    <w:rsid w:val="0071469F"/>
    <w:rsid w:val="00717582"/>
    <w:rsid w:val="007205C0"/>
    <w:rsid w:val="00726350"/>
    <w:rsid w:val="00726C9B"/>
    <w:rsid w:val="007371BA"/>
    <w:rsid w:val="00741934"/>
    <w:rsid w:val="00741CFA"/>
    <w:rsid w:val="007539CC"/>
    <w:rsid w:val="00754D7D"/>
    <w:rsid w:val="0075796E"/>
    <w:rsid w:val="00760970"/>
    <w:rsid w:val="0076166F"/>
    <w:rsid w:val="007711D6"/>
    <w:rsid w:val="00777482"/>
    <w:rsid w:val="007818C2"/>
    <w:rsid w:val="0078268D"/>
    <w:rsid w:val="0078357F"/>
    <w:rsid w:val="00785DF8"/>
    <w:rsid w:val="00790F01"/>
    <w:rsid w:val="007A3E7B"/>
    <w:rsid w:val="007A4ADE"/>
    <w:rsid w:val="007A6500"/>
    <w:rsid w:val="007B2053"/>
    <w:rsid w:val="007B3B06"/>
    <w:rsid w:val="007B4E1F"/>
    <w:rsid w:val="007B7C1C"/>
    <w:rsid w:val="007C2C74"/>
    <w:rsid w:val="007C4E53"/>
    <w:rsid w:val="007C53B9"/>
    <w:rsid w:val="007C7F43"/>
    <w:rsid w:val="007D0F8A"/>
    <w:rsid w:val="007D4142"/>
    <w:rsid w:val="007D5A3E"/>
    <w:rsid w:val="007D6C3B"/>
    <w:rsid w:val="007F5024"/>
    <w:rsid w:val="00814D0E"/>
    <w:rsid w:val="00817D2B"/>
    <w:rsid w:val="008316FD"/>
    <w:rsid w:val="0083580B"/>
    <w:rsid w:val="00843A90"/>
    <w:rsid w:val="00845962"/>
    <w:rsid w:val="00847E47"/>
    <w:rsid w:val="00851D6D"/>
    <w:rsid w:val="0085251E"/>
    <w:rsid w:val="00867107"/>
    <w:rsid w:val="008672C9"/>
    <w:rsid w:val="00872473"/>
    <w:rsid w:val="00873BC6"/>
    <w:rsid w:val="008830FB"/>
    <w:rsid w:val="00893D6D"/>
    <w:rsid w:val="0089431A"/>
    <w:rsid w:val="00894DDE"/>
    <w:rsid w:val="00894F69"/>
    <w:rsid w:val="008A4E50"/>
    <w:rsid w:val="008A6FB4"/>
    <w:rsid w:val="008B1B56"/>
    <w:rsid w:val="008B1E33"/>
    <w:rsid w:val="008B6F64"/>
    <w:rsid w:val="008C1069"/>
    <w:rsid w:val="008C1871"/>
    <w:rsid w:val="008C3B18"/>
    <w:rsid w:val="008C6C03"/>
    <w:rsid w:val="008D0324"/>
    <w:rsid w:val="008D262D"/>
    <w:rsid w:val="008D320D"/>
    <w:rsid w:val="008F1982"/>
    <w:rsid w:val="008F1CE9"/>
    <w:rsid w:val="008F42C1"/>
    <w:rsid w:val="009146CC"/>
    <w:rsid w:val="00917F89"/>
    <w:rsid w:val="00926CCA"/>
    <w:rsid w:val="00931425"/>
    <w:rsid w:val="00933450"/>
    <w:rsid w:val="00933E9D"/>
    <w:rsid w:val="00940DC8"/>
    <w:rsid w:val="00942694"/>
    <w:rsid w:val="009601AC"/>
    <w:rsid w:val="009601D9"/>
    <w:rsid w:val="0096525E"/>
    <w:rsid w:val="00965A4A"/>
    <w:rsid w:val="00976CED"/>
    <w:rsid w:val="0098235A"/>
    <w:rsid w:val="009B7FC3"/>
    <w:rsid w:val="009D07A6"/>
    <w:rsid w:val="009D08F6"/>
    <w:rsid w:val="009D4389"/>
    <w:rsid w:val="009E0465"/>
    <w:rsid w:val="009E43B8"/>
    <w:rsid w:val="009F1BCA"/>
    <w:rsid w:val="009F47A5"/>
    <w:rsid w:val="00A02EA4"/>
    <w:rsid w:val="00A26EE9"/>
    <w:rsid w:val="00A272E5"/>
    <w:rsid w:val="00A32CE5"/>
    <w:rsid w:val="00A376C3"/>
    <w:rsid w:val="00A43B42"/>
    <w:rsid w:val="00A4782F"/>
    <w:rsid w:val="00A6161F"/>
    <w:rsid w:val="00A6196F"/>
    <w:rsid w:val="00A61C0C"/>
    <w:rsid w:val="00A64E4F"/>
    <w:rsid w:val="00A712FE"/>
    <w:rsid w:val="00A7222D"/>
    <w:rsid w:val="00A83BBF"/>
    <w:rsid w:val="00A84274"/>
    <w:rsid w:val="00A878B1"/>
    <w:rsid w:val="00A9055A"/>
    <w:rsid w:val="00A955D1"/>
    <w:rsid w:val="00A9758D"/>
    <w:rsid w:val="00AA255A"/>
    <w:rsid w:val="00AA36E4"/>
    <w:rsid w:val="00AA4064"/>
    <w:rsid w:val="00AA45F0"/>
    <w:rsid w:val="00AA7068"/>
    <w:rsid w:val="00AA7DEB"/>
    <w:rsid w:val="00AC0FFD"/>
    <w:rsid w:val="00AD0E21"/>
    <w:rsid w:val="00AD365F"/>
    <w:rsid w:val="00AE2F54"/>
    <w:rsid w:val="00AE4F55"/>
    <w:rsid w:val="00AF398C"/>
    <w:rsid w:val="00AF6844"/>
    <w:rsid w:val="00AF77B8"/>
    <w:rsid w:val="00B005FD"/>
    <w:rsid w:val="00B04500"/>
    <w:rsid w:val="00B0516B"/>
    <w:rsid w:val="00B121B6"/>
    <w:rsid w:val="00B144F8"/>
    <w:rsid w:val="00B15738"/>
    <w:rsid w:val="00B17E2D"/>
    <w:rsid w:val="00B20715"/>
    <w:rsid w:val="00B24F4A"/>
    <w:rsid w:val="00B26B2D"/>
    <w:rsid w:val="00B32DD2"/>
    <w:rsid w:val="00B332B1"/>
    <w:rsid w:val="00B34F6B"/>
    <w:rsid w:val="00B35CB8"/>
    <w:rsid w:val="00B4463D"/>
    <w:rsid w:val="00B5207B"/>
    <w:rsid w:val="00B552D7"/>
    <w:rsid w:val="00B620A0"/>
    <w:rsid w:val="00B643BD"/>
    <w:rsid w:val="00B70787"/>
    <w:rsid w:val="00B755BA"/>
    <w:rsid w:val="00B76AF4"/>
    <w:rsid w:val="00B77826"/>
    <w:rsid w:val="00B84673"/>
    <w:rsid w:val="00B85AFD"/>
    <w:rsid w:val="00B96FA9"/>
    <w:rsid w:val="00BA0E32"/>
    <w:rsid w:val="00BA35DF"/>
    <w:rsid w:val="00BA5F80"/>
    <w:rsid w:val="00BA623D"/>
    <w:rsid w:val="00BB5812"/>
    <w:rsid w:val="00BB7371"/>
    <w:rsid w:val="00BC0F5D"/>
    <w:rsid w:val="00BC28EB"/>
    <w:rsid w:val="00BC427B"/>
    <w:rsid w:val="00BE0A6B"/>
    <w:rsid w:val="00BE5D91"/>
    <w:rsid w:val="00C250E6"/>
    <w:rsid w:val="00C3084B"/>
    <w:rsid w:val="00C33EDC"/>
    <w:rsid w:val="00C418DE"/>
    <w:rsid w:val="00C4699F"/>
    <w:rsid w:val="00C51161"/>
    <w:rsid w:val="00C51494"/>
    <w:rsid w:val="00C564CA"/>
    <w:rsid w:val="00C57964"/>
    <w:rsid w:val="00C60278"/>
    <w:rsid w:val="00C70B85"/>
    <w:rsid w:val="00C710B9"/>
    <w:rsid w:val="00C72075"/>
    <w:rsid w:val="00C821D5"/>
    <w:rsid w:val="00C87213"/>
    <w:rsid w:val="00C92616"/>
    <w:rsid w:val="00CA4DAA"/>
    <w:rsid w:val="00CA7415"/>
    <w:rsid w:val="00CB27A0"/>
    <w:rsid w:val="00CB3BE2"/>
    <w:rsid w:val="00CB5905"/>
    <w:rsid w:val="00CB5BFA"/>
    <w:rsid w:val="00CC296E"/>
    <w:rsid w:val="00CC2D61"/>
    <w:rsid w:val="00CC4E73"/>
    <w:rsid w:val="00CC63A4"/>
    <w:rsid w:val="00CD44C1"/>
    <w:rsid w:val="00CD54F8"/>
    <w:rsid w:val="00CD621C"/>
    <w:rsid w:val="00CE12FC"/>
    <w:rsid w:val="00CE4264"/>
    <w:rsid w:val="00CE4C00"/>
    <w:rsid w:val="00CE62DB"/>
    <w:rsid w:val="00CE67FE"/>
    <w:rsid w:val="00CE7E6F"/>
    <w:rsid w:val="00CF414A"/>
    <w:rsid w:val="00CF4D0C"/>
    <w:rsid w:val="00D04B31"/>
    <w:rsid w:val="00D07470"/>
    <w:rsid w:val="00D34F29"/>
    <w:rsid w:val="00D41082"/>
    <w:rsid w:val="00D421F5"/>
    <w:rsid w:val="00D61AA3"/>
    <w:rsid w:val="00D63321"/>
    <w:rsid w:val="00D83760"/>
    <w:rsid w:val="00D84941"/>
    <w:rsid w:val="00D86778"/>
    <w:rsid w:val="00D9047F"/>
    <w:rsid w:val="00D9738B"/>
    <w:rsid w:val="00DA0A0C"/>
    <w:rsid w:val="00DA3D97"/>
    <w:rsid w:val="00DB57D7"/>
    <w:rsid w:val="00DB729C"/>
    <w:rsid w:val="00DC624D"/>
    <w:rsid w:val="00DD3F00"/>
    <w:rsid w:val="00DD40C9"/>
    <w:rsid w:val="00DE2D84"/>
    <w:rsid w:val="00DE4328"/>
    <w:rsid w:val="00DF405A"/>
    <w:rsid w:val="00E0047E"/>
    <w:rsid w:val="00E035A2"/>
    <w:rsid w:val="00E14B0C"/>
    <w:rsid w:val="00E1516D"/>
    <w:rsid w:val="00E1677E"/>
    <w:rsid w:val="00E21012"/>
    <w:rsid w:val="00E2642F"/>
    <w:rsid w:val="00E30882"/>
    <w:rsid w:val="00E34EDA"/>
    <w:rsid w:val="00E550B6"/>
    <w:rsid w:val="00E55D35"/>
    <w:rsid w:val="00E63F9B"/>
    <w:rsid w:val="00E815B6"/>
    <w:rsid w:val="00E840D3"/>
    <w:rsid w:val="00E86F92"/>
    <w:rsid w:val="00E87B58"/>
    <w:rsid w:val="00E90AAB"/>
    <w:rsid w:val="00E945F7"/>
    <w:rsid w:val="00EB598D"/>
    <w:rsid w:val="00EC0BB2"/>
    <w:rsid w:val="00EC1B9A"/>
    <w:rsid w:val="00EC23E6"/>
    <w:rsid w:val="00EC52BD"/>
    <w:rsid w:val="00ED09AF"/>
    <w:rsid w:val="00ED0FD6"/>
    <w:rsid w:val="00ED1B94"/>
    <w:rsid w:val="00ED2E07"/>
    <w:rsid w:val="00ED4DFF"/>
    <w:rsid w:val="00EE4B7B"/>
    <w:rsid w:val="00EF0F60"/>
    <w:rsid w:val="00EF488B"/>
    <w:rsid w:val="00EF5352"/>
    <w:rsid w:val="00F00B70"/>
    <w:rsid w:val="00F06E3F"/>
    <w:rsid w:val="00F13FB8"/>
    <w:rsid w:val="00F14C6A"/>
    <w:rsid w:val="00F16311"/>
    <w:rsid w:val="00F1676F"/>
    <w:rsid w:val="00F17B5D"/>
    <w:rsid w:val="00F17F92"/>
    <w:rsid w:val="00F21630"/>
    <w:rsid w:val="00F26C5F"/>
    <w:rsid w:val="00F275AD"/>
    <w:rsid w:val="00F33102"/>
    <w:rsid w:val="00F34F3D"/>
    <w:rsid w:val="00F3645A"/>
    <w:rsid w:val="00F4052E"/>
    <w:rsid w:val="00F41B44"/>
    <w:rsid w:val="00F52FC0"/>
    <w:rsid w:val="00F53DD0"/>
    <w:rsid w:val="00F54A1F"/>
    <w:rsid w:val="00F5574A"/>
    <w:rsid w:val="00F63826"/>
    <w:rsid w:val="00F67D19"/>
    <w:rsid w:val="00F7390B"/>
    <w:rsid w:val="00F76EC5"/>
    <w:rsid w:val="00FA3C41"/>
    <w:rsid w:val="00FB6429"/>
    <w:rsid w:val="00FC745A"/>
    <w:rsid w:val="00FD18A3"/>
    <w:rsid w:val="00FE687C"/>
    <w:rsid w:val="00FF2E95"/>
    <w:rsid w:val="00FF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F0BA64"/>
  <w15:chartTrackingRefBased/>
  <w15:docId w15:val="{46375007-ECE0-40AA-A8D6-096F5DEA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38B"/>
    <w:pPr>
      <w:spacing w:after="0" w:line="360" w:lineRule="auto"/>
      <w:ind w:firstLine="397"/>
      <w:jc w:val="both"/>
    </w:pPr>
  </w:style>
  <w:style w:type="paragraph" w:styleId="Heading1">
    <w:name w:val="heading 1"/>
    <w:basedOn w:val="Normal"/>
    <w:next w:val="Normal"/>
    <w:link w:val="Heading1Char"/>
    <w:uiPriority w:val="9"/>
    <w:rsid w:val="00E945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945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5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Bab">
    <w:name w:val="Judul Bab"/>
    <w:basedOn w:val="Normal"/>
    <w:next w:val="Normal"/>
    <w:link w:val="JudulBabChar"/>
    <w:qFormat/>
    <w:rsid w:val="002E6F36"/>
    <w:pPr>
      <w:spacing w:line="240" w:lineRule="auto"/>
      <w:jc w:val="center"/>
    </w:pPr>
    <w:rPr>
      <w:b/>
      <w:sz w:val="32"/>
    </w:rPr>
  </w:style>
  <w:style w:type="paragraph" w:customStyle="1" w:styleId="Sub-bab1">
    <w:name w:val="Sub-bab 1"/>
    <w:basedOn w:val="Normal"/>
    <w:next w:val="Normal"/>
    <w:link w:val="Sub-bab1Char"/>
    <w:qFormat/>
    <w:rsid w:val="00D9738B"/>
    <w:pPr>
      <w:spacing w:after="120" w:line="240" w:lineRule="auto"/>
      <w:ind w:firstLine="0"/>
    </w:pPr>
    <w:rPr>
      <w:b/>
      <w:sz w:val="24"/>
    </w:rPr>
  </w:style>
  <w:style w:type="character" w:customStyle="1" w:styleId="JudulBabChar">
    <w:name w:val="Judul Bab Char"/>
    <w:basedOn w:val="DefaultParagraphFont"/>
    <w:link w:val="JudulBab"/>
    <w:rsid w:val="002E6F36"/>
    <w:rPr>
      <w:b/>
      <w:sz w:val="32"/>
    </w:rPr>
  </w:style>
  <w:style w:type="paragraph" w:styleId="ListParagraph">
    <w:name w:val="List Paragraph"/>
    <w:basedOn w:val="Normal"/>
    <w:link w:val="ListParagraphChar"/>
    <w:uiPriority w:val="34"/>
    <w:qFormat/>
    <w:rsid w:val="006063FC"/>
    <w:pPr>
      <w:ind w:left="720"/>
      <w:contextualSpacing/>
    </w:pPr>
  </w:style>
  <w:style w:type="character" w:customStyle="1" w:styleId="Sub-bab1Char">
    <w:name w:val="Sub-bab 1 Char"/>
    <w:basedOn w:val="DefaultParagraphFont"/>
    <w:link w:val="Sub-bab1"/>
    <w:rsid w:val="00D9738B"/>
    <w:rPr>
      <w:b/>
      <w:sz w:val="24"/>
    </w:rPr>
  </w:style>
  <w:style w:type="paragraph" w:customStyle="1" w:styleId="Sub-bab2">
    <w:name w:val="Sub-bab 2"/>
    <w:basedOn w:val="Sub-bab1"/>
    <w:next w:val="Normal"/>
    <w:link w:val="Sub-bab2Char"/>
    <w:qFormat/>
    <w:rsid w:val="00845962"/>
    <w:rPr>
      <w:sz w:val="22"/>
    </w:rPr>
  </w:style>
  <w:style w:type="paragraph" w:customStyle="1" w:styleId="Gambar">
    <w:name w:val="Gambar"/>
    <w:basedOn w:val="Normal"/>
    <w:link w:val="GambarChar"/>
    <w:rsid w:val="00690D99"/>
    <w:pPr>
      <w:spacing w:line="240" w:lineRule="auto"/>
      <w:jc w:val="center"/>
    </w:pPr>
  </w:style>
  <w:style w:type="character" w:customStyle="1" w:styleId="Sub-bab2Char">
    <w:name w:val="Sub-bab 2 Char"/>
    <w:basedOn w:val="Sub-bab1Char"/>
    <w:link w:val="Sub-bab2"/>
    <w:rsid w:val="00845962"/>
    <w:rPr>
      <w:b/>
      <w:sz w:val="24"/>
    </w:rPr>
  </w:style>
  <w:style w:type="table" w:styleId="TableGrid">
    <w:name w:val="Table Grid"/>
    <w:basedOn w:val="TableNormal"/>
    <w:uiPriority w:val="59"/>
    <w:rsid w:val="00690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ambarChar">
    <w:name w:val="Gambar Char"/>
    <w:basedOn w:val="DefaultParagraphFont"/>
    <w:link w:val="Gambar"/>
    <w:rsid w:val="00690D99"/>
  </w:style>
  <w:style w:type="paragraph" w:customStyle="1" w:styleId="Tabel">
    <w:name w:val="Tabel"/>
    <w:basedOn w:val="Gambar"/>
    <w:link w:val="TabelChar"/>
    <w:rsid w:val="00B70787"/>
    <w:pPr>
      <w:spacing w:after="120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E94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abelChar">
    <w:name w:val="Tabel Char"/>
    <w:basedOn w:val="GambarChar"/>
    <w:link w:val="Tabel"/>
    <w:rsid w:val="00B70787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5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5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945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45F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45F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945F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18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183F"/>
    <w:rPr>
      <w:color w:val="954F72" w:themeColor="followedHyperlink"/>
      <w:u w:val="single"/>
    </w:rPr>
  </w:style>
  <w:style w:type="table" w:styleId="GridTable5Dark-Accent3">
    <w:name w:val="Grid Table 5 Dark Accent 3"/>
    <w:basedOn w:val="TableNormal"/>
    <w:uiPriority w:val="50"/>
    <w:rsid w:val="008F1C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8F1CE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Spacing">
    <w:name w:val="No Spacing"/>
    <w:link w:val="NoSpacingChar"/>
    <w:uiPriority w:val="1"/>
    <w:qFormat/>
    <w:rsid w:val="00B552D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2D7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B552D7"/>
    <w:pPr>
      <w:spacing w:line="216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2D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2D7"/>
    <w:pPr>
      <w:numPr>
        <w:ilvl w:val="1"/>
      </w:numPr>
      <w:spacing w:after="160" w:line="259" w:lineRule="auto"/>
      <w:ind w:firstLine="397"/>
      <w:jc w:val="left"/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52D7"/>
    <w:rPr>
      <w:rFonts w:eastAsiaTheme="minorEastAsia" w:cs="Times New Roman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1052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2EC"/>
  </w:style>
  <w:style w:type="paragraph" w:styleId="Footer">
    <w:name w:val="footer"/>
    <w:basedOn w:val="Normal"/>
    <w:link w:val="FooterChar"/>
    <w:uiPriority w:val="99"/>
    <w:unhideWhenUsed/>
    <w:rsid w:val="001052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2EC"/>
  </w:style>
  <w:style w:type="paragraph" w:customStyle="1" w:styleId="Normal1">
    <w:name w:val="Normal1"/>
    <w:rsid w:val="00482651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val="id-ID"/>
    </w:rPr>
  </w:style>
  <w:style w:type="paragraph" w:styleId="TOC4">
    <w:name w:val="toc 4"/>
    <w:basedOn w:val="Normal"/>
    <w:next w:val="Normal"/>
    <w:autoRedefine/>
    <w:uiPriority w:val="39"/>
    <w:unhideWhenUsed/>
    <w:rsid w:val="00C51161"/>
    <w:pPr>
      <w:spacing w:after="100" w:line="259" w:lineRule="auto"/>
      <w:ind w:left="660" w:firstLine="0"/>
      <w:jc w:val="left"/>
    </w:pPr>
    <w:rPr>
      <w:rFonts w:eastAsiaTheme="minorEastAsia"/>
      <w:lang w:eastAsia="zh-TW"/>
    </w:rPr>
  </w:style>
  <w:style w:type="paragraph" w:styleId="TOC5">
    <w:name w:val="toc 5"/>
    <w:basedOn w:val="Normal"/>
    <w:next w:val="Normal"/>
    <w:autoRedefine/>
    <w:uiPriority w:val="39"/>
    <w:unhideWhenUsed/>
    <w:rsid w:val="00C51161"/>
    <w:pPr>
      <w:spacing w:after="100" w:line="259" w:lineRule="auto"/>
      <w:ind w:left="880" w:firstLine="0"/>
      <w:jc w:val="left"/>
    </w:pPr>
    <w:rPr>
      <w:rFonts w:eastAsiaTheme="minorEastAsia"/>
      <w:lang w:eastAsia="zh-TW"/>
    </w:rPr>
  </w:style>
  <w:style w:type="paragraph" w:styleId="TOC6">
    <w:name w:val="toc 6"/>
    <w:basedOn w:val="Normal"/>
    <w:next w:val="Normal"/>
    <w:autoRedefine/>
    <w:uiPriority w:val="39"/>
    <w:unhideWhenUsed/>
    <w:rsid w:val="00C51161"/>
    <w:pPr>
      <w:spacing w:after="100" w:line="259" w:lineRule="auto"/>
      <w:ind w:left="1100" w:firstLine="0"/>
      <w:jc w:val="left"/>
    </w:pPr>
    <w:rPr>
      <w:rFonts w:eastAsiaTheme="minorEastAsia"/>
      <w:lang w:eastAsia="zh-TW"/>
    </w:rPr>
  </w:style>
  <w:style w:type="paragraph" w:styleId="TOC7">
    <w:name w:val="toc 7"/>
    <w:basedOn w:val="Normal"/>
    <w:next w:val="Normal"/>
    <w:autoRedefine/>
    <w:uiPriority w:val="39"/>
    <w:unhideWhenUsed/>
    <w:rsid w:val="00C51161"/>
    <w:pPr>
      <w:spacing w:after="100" w:line="259" w:lineRule="auto"/>
      <w:ind w:left="1320" w:firstLine="0"/>
      <w:jc w:val="left"/>
    </w:pPr>
    <w:rPr>
      <w:rFonts w:eastAsiaTheme="minorEastAsia"/>
      <w:lang w:eastAsia="zh-TW"/>
    </w:rPr>
  </w:style>
  <w:style w:type="paragraph" w:styleId="TOC8">
    <w:name w:val="toc 8"/>
    <w:basedOn w:val="Normal"/>
    <w:next w:val="Normal"/>
    <w:autoRedefine/>
    <w:uiPriority w:val="39"/>
    <w:unhideWhenUsed/>
    <w:rsid w:val="00C51161"/>
    <w:pPr>
      <w:spacing w:after="100" w:line="259" w:lineRule="auto"/>
      <w:ind w:left="1540" w:firstLine="0"/>
      <w:jc w:val="left"/>
    </w:pPr>
    <w:rPr>
      <w:rFonts w:eastAsiaTheme="minorEastAsia"/>
      <w:lang w:eastAsia="zh-TW"/>
    </w:rPr>
  </w:style>
  <w:style w:type="paragraph" w:styleId="TOC9">
    <w:name w:val="toc 9"/>
    <w:basedOn w:val="Normal"/>
    <w:next w:val="Normal"/>
    <w:autoRedefine/>
    <w:uiPriority w:val="39"/>
    <w:unhideWhenUsed/>
    <w:rsid w:val="00C51161"/>
    <w:pPr>
      <w:spacing w:after="100" w:line="259" w:lineRule="auto"/>
      <w:ind w:left="1760" w:firstLine="0"/>
      <w:jc w:val="left"/>
    </w:pPr>
    <w:rPr>
      <w:rFonts w:eastAsiaTheme="minorEastAsia"/>
      <w:lang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F15F4"/>
  </w:style>
  <w:style w:type="paragraph" w:styleId="BalloonText">
    <w:name w:val="Balloon Text"/>
    <w:basedOn w:val="Normal"/>
    <w:link w:val="BalloonTextChar"/>
    <w:uiPriority w:val="99"/>
    <w:semiHidden/>
    <w:unhideWhenUsed/>
    <w:rsid w:val="00AA255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5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a\Documents\Custom%20Office%20Templates\Template%20Buku%20-%20Jobsheet%20Praktiku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>POLITEKNIK NEGERI MALANG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DF9E65-0AA0-47F5-980F-2A11FB0B8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Buku - Jobsheet Praktikum.dotx</Template>
  <TotalTime>396</TotalTime>
  <Pages>9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JOBSHEET PRAKTIKUM STRUKTUR DATA</vt:lpstr>
    </vt:vector>
  </TitlesOfParts>
  <Company>Jurusan teknologi informasi</Company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JOBSHEET PRAKTIKUM STRUKTUR DATA</dc:title>
  <dc:subject>Oleh: Ika Kusumaning Putri</dc:subject>
  <dc:creator>Ika Kusumaning Putri</dc:creator>
  <cp:keywords/>
  <dc:description/>
  <cp:lastModifiedBy>revani nanda</cp:lastModifiedBy>
  <cp:revision>150</cp:revision>
  <cp:lastPrinted>2024-02-26T06:36:00Z</cp:lastPrinted>
  <dcterms:created xsi:type="dcterms:W3CDTF">2022-02-25T06:43:00Z</dcterms:created>
  <dcterms:modified xsi:type="dcterms:W3CDTF">2024-02-29T07:30:00Z</dcterms:modified>
</cp:coreProperties>
</file>